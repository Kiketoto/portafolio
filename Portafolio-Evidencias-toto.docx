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81E" w:rsidRDefault="00217337" w:rsidP="00FF6930">
      <w:pPr>
        <w:rPr>
          <w:b/>
          <w:sz w:val="40"/>
          <w:szCs w:val="40"/>
          <w:lang w:val="es-ES"/>
        </w:rPr>
      </w:pPr>
      <w:r>
        <w:rPr>
          <w:b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13335</wp:posOffset>
                </wp:positionV>
                <wp:extent cx="5486400" cy="440055"/>
                <wp:effectExtent l="3810" t="1905" r="0" b="0"/>
                <wp:wrapNone/>
                <wp:docPr id="4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645" w:rsidRDefault="006A7645" w:rsidP="0014481E">
                            <w:pPr>
                              <w:pStyle w:val="Ttulo5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Colegio de Educación Profesional Técnica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9" o:spid="_x0000_s1026" type="#_x0000_t202" style="position:absolute;margin-left:23.15pt;margin-top:1.05pt;width:6in;height:3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OdjtQ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" filled="f" stroked="f">
                <v:textbox>
                  <w:txbxContent>
                    <w:p w:rsidR="006A7645" w:rsidRDefault="006A7645" w:rsidP="0014481E">
                      <w:pPr>
                        <w:pStyle w:val="Ttulo5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Colegio de Educación Profesional Técnica</w:t>
                      </w:r>
                    </w:p>
                  </w:txbxContent>
                </v:textbox>
              </v:shape>
            </w:pict>
          </mc:Fallback>
        </mc:AlternateContent>
      </w:r>
    </w:p>
    <w:p w:rsidR="006E7569" w:rsidRDefault="006E7569" w:rsidP="0014481E">
      <w:pPr>
        <w:jc w:val="center"/>
        <w:rPr>
          <w:b/>
          <w:sz w:val="40"/>
          <w:szCs w:val="40"/>
          <w:lang w:val="es-ES"/>
        </w:rPr>
      </w:pPr>
    </w:p>
    <w:p w:rsidR="0014481E" w:rsidRDefault="0014481E" w:rsidP="0014481E">
      <w:pPr>
        <w:jc w:val="center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Plantel “Don Juan Osorio López”</w:t>
      </w:r>
    </w:p>
    <w:p w:rsidR="0014481E" w:rsidRDefault="0014481E" w:rsidP="0014481E">
      <w:pPr>
        <w:jc w:val="center"/>
        <w:rPr>
          <w:lang w:val="es-ES"/>
        </w:rPr>
      </w:pPr>
      <w:r>
        <w:rPr>
          <w:lang w:val="es-ES"/>
        </w:rPr>
        <w:t xml:space="preserve">Coatzacoalcos, Veracruz </w:t>
      </w:r>
    </w:p>
    <w:p w:rsidR="0014481E" w:rsidRDefault="0014481E" w:rsidP="0014481E">
      <w:pPr>
        <w:jc w:val="center"/>
        <w:rPr>
          <w:lang w:val="es-ES"/>
        </w:rPr>
      </w:pPr>
      <w:r>
        <w:rPr>
          <w:lang w:val="es-ES"/>
        </w:rPr>
        <w:t>Clave 058</w:t>
      </w:r>
    </w:p>
    <w:p w:rsidR="0014481E" w:rsidRDefault="0014481E" w:rsidP="0014481E">
      <w:pPr>
        <w:jc w:val="center"/>
        <w:rPr>
          <w:lang w:val="es-ES"/>
        </w:rPr>
      </w:pPr>
    </w:p>
    <w:p w:rsidR="0014481E" w:rsidRDefault="0014481E" w:rsidP="0014481E">
      <w:pPr>
        <w:jc w:val="center"/>
        <w:rPr>
          <w:sz w:val="72"/>
          <w:szCs w:val="72"/>
          <w:lang w:val="es-ES"/>
        </w:rPr>
      </w:pPr>
      <w:r>
        <w:rPr>
          <w:b/>
          <w:sz w:val="72"/>
          <w:szCs w:val="72"/>
          <w:lang w:val="es-ES"/>
        </w:rPr>
        <w:t>Portafolio de Evidencias</w:t>
      </w:r>
    </w:p>
    <w:p w:rsidR="0014481E" w:rsidRDefault="0014481E" w:rsidP="0014481E">
      <w:pPr>
        <w:jc w:val="center"/>
        <w:rPr>
          <w:lang w:val="es-ES"/>
        </w:rPr>
      </w:pPr>
    </w:p>
    <w:p w:rsidR="0014481E" w:rsidRDefault="0014481E" w:rsidP="0014481E">
      <w:pPr>
        <w:jc w:val="center"/>
        <w:rPr>
          <w:lang w:val="es-ES"/>
        </w:rPr>
      </w:pPr>
    </w:p>
    <w:tbl>
      <w:tblPr>
        <w:tblW w:w="10934" w:type="dxa"/>
        <w:tblInd w:w="-318" w:type="dxa"/>
        <w:tblLook w:val="01E0" w:firstRow="1" w:lastRow="1" w:firstColumn="1" w:lastColumn="1" w:noHBand="0" w:noVBand="0"/>
      </w:tblPr>
      <w:tblGrid>
        <w:gridCol w:w="308"/>
        <w:gridCol w:w="791"/>
        <w:gridCol w:w="158"/>
        <w:gridCol w:w="1335"/>
        <w:gridCol w:w="1351"/>
        <w:gridCol w:w="1445"/>
        <w:gridCol w:w="1203"/>
        <w:gridCol w:w="577"/>
        <w:gridCol w:w="390"/>
        <w:gridCol w:w="44"/>
        <w:gridCol w:w="479"/>
        <w:gridCol w:w="460"/>
        <w:gridCol w:w="1474"/>
        <w:gridCol w:w="919"/>
      </w:tblGrid>
      <w:tr w:rsidR="0014481E" w:rsidTr="002B744A">
        <w:trPr>
          <w:gridBefore w:val="1"/>
          <w:gridAfter w:val="1"/>
          <w:wBefore w:w="308" w:type="dxa"/>
          <w:wAfter w:w="919" w:type="dxa"/>
        </w:trPr>
        <w:tc>
          <w:tcPr>
            <w:tcW w:w="9707" w:type="dxa"/>
            <w:gridSpan w:val="12"/>
          </w:tcPr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  <w:r>
              <w:rPr>
                <w:b/>
                <w:sz w:val="40"/>
                <w:szCs w:val="40"/>
                <w:lang w:val="es-ES"/>
              </w:rPr>
              <w:t xml:space="preserve">Nombre del </w:t>
            </w:r>
            <w:r w:rsidR="00AA39B9">
              <w:rPr>
                <w:b/>
                <w:sz w:val="40"/>
                <w:szCs w:val="40"/>
                <w:lang w:val="es-ES"/>
              </w:rPr>
              <w:t xml:space="preserve">Alumno: </w:t>
            </w:r>
            <w:r w:rsidR="00C4316E">
              <w:rPr>
                <w:b/>
                <w:sz w:val="40"/>
                <w:szCs w:val="40"/>
                <w:lang w:val="es-ES"/>
              </w:rPr>
              <w:t>Toto Hernández Enrique</w:t>
            </w:r>
            <w:r w:rsidR="009A18EF">
              <w:rPr>
                <w:b/>
                <w:sz w:val="40"/>
                <w:szCs w:val="40"/>
                <w:lang w:val="es-ES"/>
              </w:rPr>
              <w:t xml:space="preserve"> </w:t>
            </w:r>
          </w:p>
        </w:tc>
      </w:tr>
      <w:tr w:rsidR="0014481E" w:rsidTr="002B744A">
        <w:trPr>
          <w:gridBefore w:val="1"/>
          <w:gridAfter w:val="1"/>
          <w:wBefore w:w="308" w:type="dxa"/>
          <w:wAfter w:w="919" w:type="dxa"/>
        </w:trPr>
        <w:tc>
          <w:tcPr>
            <w:tcW w:w="9707" w:type="dxa"/>
            <w:gridSpan w:val="12"/>
          </w:tcPr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D66F17">
            <w:pPr>
              <w:jc w:val="both"/>
              <w:rPr>
                <w:b/>
                <w:sz w:val="20"/>
                <w:lang w:val="es-ES"/>
              </w:rPr>
            </w:pPr>
          </w:p>
        </w:tc>
      </w:tr>
      <w:tr w:rsidR="0014481E" w:rsidTr="002B744A">
        <w:trPr>
          <w:gridBefore w:val="1"/>
          <w:gridAfter w:val="1"/>
          <w:wBefore w:w="308" w:type="dxa"/>
          <w:wAfter w:w="919" w:type="dxa"/>
        </w:trPr>
        <w:tc>
          <w:tcPr>
            <w:tcW w:w="9707" w:type="dxa"/>
            <w:gridSpan w:val="12"/>
          </w:tcPr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  <w:r>
              <w:rPr>
                <w:b/>
                <w:sz w:val="40"/>
                <w:szCs w:val="40"/>
                <w:lang w:val="es-ES"/>
              </w:rPr>
              <w:t>Matrícula:</w:t>
            </w:r>
            <w:r w:rsidR="00564887">
              <w:rPr>
                <w:b/>
                <w:sz w:val="40"/>
                <w:szCs w:val="40"/>
                <w:lang w:val="es-ES"/>
              </w:rPr>
              <w:t>160580</w:t>
            </w:r>
            <w:r w:rsidR="00FF6930">
              <w:rPr>
                <w:b/>
                <w:sz w:val="40"/>
                <w:szCs w:val="40"/>
                <w:lang w:val="es-ES"/>
              </w:rPr>
              <w:t>1</w:t>
            </w:r>
            <w:r w:rsidR="00C4316E">
              <w:rPr>
                <w:b/>
                <w:sz w:val="40"/>
                <w:szCs w:val="40"/>
                <w:lang w:val="es-ES"/>
              </w:rPr>
              <w:t>98</w:t>
            </w:r>
            <w:r w:rsidR="00FF6930">
              <w:rPr>
                <w:b/>
                <w:sz w:val="40"/>
                <w:szCs w:val="40"/>
                <w:lang w:val="es-ES"/>
              </w:rPr>
              <w:t>-</w:t>
            </w:r>
            <w:r w:rsidR="00C4316E">
              <w:rPr>
                <w:b/>
                <w:sz w:val="40"/>
                <w:szCs w:val="40"/>
                <w:lang w:val="es-ES"/>
              </w:rPr>
              <w:t>2</w:t>
            </w:r>
          </w:p>
        </w:tc>
      </w:tr>
      <w:tr w:rsidR="0014481E" w:rsidTr="002B744A">
        <w:trPr>
          <w:gridBefore w:val="1"/>
          <w:gridAfter w:val="1"/>
          <w:wBefore w:w="308" w:type="dxa"/>
          <w:wAfter w:w="919" w:type="dxa"/>
        </w:trPr>
        <w:tc>
          <w:tcPr>
            <w:tcW w:w="9707" w:type="dxa"/>
            <w:gridSpan w:val="12"/>
          </w:tcPr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D66F17">
            <w:pPr>
              <w:jc w:val="both"/>
              <w:rPr>
                <w:b/>
                <w:sz w:val="20"/>
                <w:lang w:val="es-ES"/>
              </w:rPr>
            </w:pPr>
          </w:p>
        </w:tc>
      </w:tr>
      <w:tr w:rsidR="0014481E" w:rsidTr="002B744A">
        <w:trPr>
          <w:gridBefore w:val="1"/>
          <w:gridAfter w:val="1"/>
          <w:wBefore w:w="308" w:type="dxa"/>
          <w:wAfter w:w="919" w:type="dxa"/>
        </w:trPr>
        <w:tc>
          <w:tcPr>
            <w:tcW w:w="9707" w:type="dxa"/>
            <w:gridSpan w:val="12"/>
          </w:tcPr>
          <w:p w:rsidR="00AA39B9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  <w:r>
              <w:rPr>
                <w:b/>
                <w:sz w:val="40"/>
                <w:szCs w:val="40"/>
                <w:lang w:val="es-ES"/>
              </w:rPr>
              <w:t>Carrera:</w:t>
            </w:r>
            <w:r w:rsidR="00AA39B9">
              <w:rPr>
                <w:b/>
                <w:sz w:val="40"/>
                <w:szCs w:val="40"/>
                <w:lang w:val="es-ES"/>
              </w:rPr>
              <w:t xml:space="preserve"> Soporte y mantenimiento de equipo de computo</w:t>
            </w:r>
          </w:p>
        </w:tc>
      </w:tr>
      <w:tr w:rsidR="0014481E" w:rsidTr="002B744A">
        <w:trPr>
          <w:gridBefore w:val="1"/>
          <w:gridAfter w:val="1"/>
          <w:wBefore w:w="308" w:type="dxa"/>
          <w:wAfter w:w="919" w:type="dxa"/>
        </w:trPr>
        <w:tc>
          <w:tcPr>
            <w:tcW w:w="9707" w:type="dxa"/>
            <w:gridSpan w:val="12"/>
          </w:tcPr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D66F17">
            <w:pPr>
              <w:jc w:val="both"/>
              <w:rPr>
                <w:b/>
                <w:sz w:val="20"/>
                <w:lang w:val="es-ES"/>
              </w:rPr>
            </w:pPr>
          </w:p>
        </w:tc>
      </w:tr>
      <w:tr w:rsidR="0014481E" w:rsidTr="002B744A">
        <w:trPr>
          <w:gridBefore w:val="1"/>
          <w:gridAfter w:val="1"/>
          <w:wBefore w:w="308" w:type="dxa"/>
          <w:wAfter w:w="919" w:type="dxa"/>
        </w:trPr>
        <w:tc>
          <w:tcPr>
            <w:tcW w:w="9707" w:type="dxa"/>
            <w:gridSpan w:val="12"/>
          </w:tcPr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  <w:r>
              <w:rPr>
                <w:b/>
                <w:sz w:val="40"/>
                <w:szCs w:val="40"/>
                <w:lang w:val="es-ES"/>
              </w:rPr>
              <w:t>Periodo Escolar:</w:t>
            </w:r>
            <w:r w:rsidR="00AA39B9">
              <w:rPr>
                <w:b/>
                <w:sz w:val="40"/>
                <w:szCs w:val="40"/>
                <w:lang w:val="es-ES"/>
              </w:rPr>
              <w:t>1</w:t>
            </w:r>
            <w:r w:rsidR="00FF6930">
              <w:rPr>
                <w:b/>
                <w:sz w:val="40"/>
                <w:szCs w:val="40"/>
                <w:lang w:val="es-ES"/>
              </w:rPr>
              <w:t>8-19</w:t>
            </w:r>
          </w:p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D66F17">
            <w:pPr>
              <w:jc w:val="both"/>
              <w:rPr>
                <w:b/>
                <w:sz w:val="20"/>
                <w:lang w:val="es-ES"/>
              </w:rPr>
            </w:pPr>
          </w:p>
        </w:tc>
      </w:tr>
      <w:tr w:rsidR="0014481E" w:rsidTr="002B744A">
        <w:trPr>
          <w:gridBefore w:val="1"/>
          <w:gridAfter w:val="1"/>
          <w:wBefore w:w="308" w:type="dxa"/>
          <w:wAfter w:w="919" w:type="dxa"/>
        </w:trPr>
        <w:tc>
          <w:tcPr>
            <w:tcW w:w="9707" w:type="dxa"/>
            <w:gridSpan w:val="12"/>
          </w:tcPr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  <w:r>
              <w:rPr>
                <w:b/>
                <w:sz w:val="40"/>
                <w:szCs w:val="40"/>
                <w:lang w:val="es-ES"/>
              </w:rPr>
              <w:t>Grupo:</w:t>
            </w:r>
            <w:r w:rsidR="00AA39B9">
              <w:rPr>
                <w:b/>
                <w:sz w:val="40"/>
                <w:szCs w:val="40"/>
                <w:lang w:val="es-ES"/>
              </w:rPr>
              <w:t xml:space="preserve"> Soma13B-</w:t>
            </w:r>
            <w:r w:rsidR="00DA486B">
              <w:rPr>
                <w:b/>
                <w:sz w:val="40"/>
                <w:szCs w:val="40"/>
                <w:lang w:val="es-ES"/>
              </w:rPr>
              <w:t>6</w:t>
            </w:r>
            <w:r w:rsidR="00AA39B9">
              <w:rPr>
                <w:b/>
                <w:sz w:val="40"/>
                <w:szCs w:val="40"/>
                <w:lang w:val="es-ES"/>
              </w:rPr>
              <w:t>05</w:t>
            </w:r>
          </w:p>
        </w:tc>
      </w:tr>
      <w:tr w:rsidR="0014481E" w:rsidTr="002B744A">
        <w:trPr>
          <w:gridBefore w:val="1"/>
          <w:gridAfter w:val="1"/>
          <w:wBefore w:w="308" w:type="dxa"/>
          <w:wAfter w:w="919" w:type="dxa"/>
        </w:trPr>
        <w:tc>
          <w:tcPr>
            <w:tcW w:w="9707" w:type="dxa"/>
            <w:gridSpan w:val="12"/>
          </w:tcPr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D66F17">
            <w:pPr>
              <w:jc w:val="both"/>
              <w:rPr>
                <w:b/>
                <w:sz w:val="20"/>
                <w:lang w:val="es-ES"/>
              </w:rPr>
            </w:pPr>
          </w:p>
        </w:tc>
      </w:tr>
      <w:tr w:rsidR="0014481E" w:rsidTr="002B744A">
        <w:trPr>
          <w:gridBefore w:val="1"/>
          <w:gridAfter w:val="1"/>
          <w:wBefore w:w="308" w:type="dxa"/>
          <w:wAfter w:w="919" w:type="dxa"/>
        </w:trPr>
        <w:tc>
          <w:tcPr>
            <w:tcW w:w="9707" w:type="dxa"/>
            <w:gridSpan w:val="12"/>
          </w:tcPr>
          <w:p w:rsidR="0014481E" w:rsidRDefault="00AA39B9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  <w:r>
              <w:rPr>
                <w:b/>
                <w:sz w:val="40"/>
                <w:szCs w:val="40"/>
                <w:lang w:val="es-ES"/>
              </w:rPr>
              <w:t xml:space="preserve">Módulo: </w:t>
            </w:r>
            <w:r w:rsidR="00B00C0F">
              <w:rPr>
                <w:b/>
                <w:sz w:val="40"/>
                <w:szCs w:val="40"/>
                <w:lang w:val="es-ES"/>
              </w:rPr>
              <w:t>Tratamiento de Imagen y Audio</w:t>
            </w:r>
          </w:p>
        </w:tc>
      </w:tr>
      <w:tr w:rsidR="0014481E" w:rsidTr="002B744A">
        <w:trPr>
          <w:gridBefore w:val="1"/>
          <w:gridAfter w:val="1"/>
          <w:wBefore w:w="308" w:type="dxa"/>
          <w:wAfter w:w="919" w:type="dxa"/>
        </w:trPr>
        <w:tc>
          <w:tcPr>
            <w:tcW w:w="9707" w:type="dxa"/>
            <w:gridSpan w:val="12"/>
          </w:tcPr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D66F17">
            <w:pPr>
              <w:jc w:val="both"/>
              <w:rPr>
                <w:b/>
                <w:sz w:val="20"/>
                <w:lang w:val="es-ES"/>
              </w:rPr>
            </w:pPr>
          </w:p>
        </w:tc>
      </w:tr>
      <w:tr w:rsidR="0014481E" w:rsidTr="002B744A">
        <w:trPr>
          <w:gridBefore w:val="1"/>
          <w:gridAfter w:val="1"/>
          <w:wBefore w:w="308" w:type="dxa"/>
          <w:wAfter w:w="919" w:type="dxa"/>
        </w:trPr>
        <w:tc>
          <w:tcPr>
            <w:tcW w:w="9707" w:type="dxa"/>
            <w:gridSpan w:val="12"/>
          </w:tcPr>
          <w:p w:rsidR="0014481E" w:rsidRDefault="006E7569" w:rsidP="006E7569">
            <w:pPr>
              <w:jc w:val="both"/>
              <w:rPr>
                <w:b/>
                <w:sz w:val="40"/>
                <w:szCs w:val="40"/>
                <w:lang w:val="es-ES"/>
              </w:rPr>
            </w:pPr>
            <w:r>
              <w:rPr>
                <w:b/>
                <w:sz w:val="40"/>
                <w:szCs w:val="40"/>
                <w:lang w:val="es-ES"/>
              </w:rPr>
              <w:t xml:space="preserve">Nombre del </w:t>
            </w:r>
            <w:r w:rsidR="00AA39B9">
              <w:rPr>
                <w:b/>
                <w:sz w:val="40"/>
                <w:szCs w:val="40"/>
                <w:lang w:val="es-ES"/>
              </w:rPr>
              <w:t xml:space="preserve">Docente: </w:t>
            </w:r>
            <w:r w:rsidR="00B00C0F">
              <w:rPr>
                <w:b/>
                <w:sz w:val="40"/>
                <w:szCs w:val="40"/>
                <w:lang w:val="es-ES"/>
              </w:rPr>
              <w:t>Ing. Cesar Gerónimo Morales Paredes</w:t>
            </w:r>
          </w:p>
        </w:tc>
      </w:tr>
      <w:tr w:rsidR="0014481E" w:rsidTr="002B744A">
        <w:trPr>
          <w:gridBefore w:val="1"/>
          <w:gridAfter w:val="1"/>
          <w:wBefore w:w="308" w:type="dxa"/>
          <w:wAfter w:w="919" w:type="dxa"/>
        </w:trPr>
        <w:tc>
          <w:tcPr>
            <w:tcW w:w="9707" w:type="dxa"/>
            <w:gridSpan w:val="12"/>
          </w:tcPr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F37BAC" w:rsidP="00F37BAC">
            <w:pPr>
              <w:tabs>
                <w:tab w:val="left" w:pos="6660"/>
              </w:tabs>
              <w:jc w:val="both"/>
              <w:rPr>
                <w:b/>
                <w:sz w:val="40"/>
                <w:szCs w:val="40"/>
                <w:lang w:val="es-ES"/>
              </w:rPr>
            </w:pPr>
            <w:r>
              <w:rPr>
                <w:b/>
                <w:sz w:val="40"/>
                <w:szCs w:val="40"/>
                <w:lang w:val="es-ES"/>
              </w:rPr>
              <w:lastRenderedPageBreak/>
              <w:tab/>
            </w:r>
          </w:p>
          <w:p w:rsidR="006E7569" w:rsidRDefault="006E7569" w:rsidP="0014481E">
            <w:pPr>
              <w:jc w:val="center"/>
              <w:rPr>
                <w:b/>
                <w:sz w:val="40"/>
                <w:szCs w:val="40"/>
                <w:lang w:val="es-ES"/>
              </w:rPr>
            </w:pPr>
          </w:p>
          <w:p w:rsidR="006E7569" w:rsidRDefault="006E7569" w:rsidP="0014481E">
            <w:pPr>
              <w:jc w:val="center"/>
              <w:rPr>
                <w:b/>
                <w:sz w:val="40"/>
                <w:szCs w:val="40"/>
                <w:lang w:val="es-ES"/>
              </w:rPr>
            </w:pPr>
          </w:p>
          <w:p w:rsidR="006E7569" w:rsidRDefault="006E7569" w:rsidP="0014481E">
            <w:pPr>
              <w:jc w:val="center"/>
              <w:rPr>
                <w:b/>
                <w:sz w:val="40"/>
                <w:szCs w:val="40"/>
                <w:lang w:val="es-ES"/>
              </w:rPr>
            </w:pPr>
          </w:p>
          <w:p w:rsidR="0014481E" w:rsidRDefault="006E7569" w:rsidP="0014481E">
            <w:pPr>
              <w:jc w:val="center"/>
              <w:rPr>
                <w:b/>
                <w:sz w:val="40"/>
                <w:szCs w:val="40"/>
                <w:lang w:val="es-ES"/>
              </w:rPr>
            </w:pPr>
            <w:r>
              <w:rPr>
                <w:b/>
                <w:sz w:val="40"/>
                <w:szCs w:val="40"/>
                <w:lang w:val="es-ES"/>
              </w:rPr>
              <w:t>Índice</w:t>
            </w:r>
          </w:p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14481E">
            <w:pPr>
              <w:jc w:val="both"/>
              <w:rPr>
                <w:b/>
                <w:bCs/>
                <w:sz w:val="36"/>
                <w:szCs w:val="36"/>
              </w:rPr>
            </w:pPr>
            <w:r w:rsidRPr="0014481E">
              <w:rPr>
                <w:b/>
                <w:bCs/>
                <w:sz w:val="36"/>
                <w:szCs w:val="36"/>
              </w:rPr>
              <w:t>Ficha de identificación</w:t>
            </w:r>
          </w:p>
          <w:p w:rsidR="0014481E" w:rsidRPr="0014481E" w:rsidRDefault="0014481E" w:rsidP="0014481E">
            <w:pPr>
              <w:jc w:val="both"/>
              <w:rPr>
                <w:b/>
                <w:sz w:val="36"/>
                <w:szCs w:val="36"/>
              </w:rPr>
            </w:pPr>
          </w:p>
          <w:p w:rsidR="0014481E" w:rsidRPr="0014481E" w:rsidRDefault="0014481E" w:rsidP="0014481E">
            <w:pPr>
              <w:jc w:val="both"/>
              <w:rPr>
                <w:b/>
                <w:sz w:val="36"/>
                <w:szCs w:val="36"/>
              </w:rPr>
            </w:pPr>
            <w:r w:rsidRPr="0014481E">
              <w:rPr>
                <w:b/>
                <w:bCs/>
                <w:sz w:val="36"/>
                <w:szCs w:val="36"/>
              </w:rPr>
              <w:t>Documentos de información general del candidato</w:t>
            </w:r>
          </w:p>
          <w:p w:rsidR="0014481E" w:rsidRPr="0014481E" w:rsidRDefault="0014481E" w:rsidP="0014481E">
            <w:pPr>
              <w:jc w:val="both"/>
              <w:rPr>
                <w:b/>
                <w:sz w:val="36"/>
                <w:szCs w:val="36"/>
              </w:rPr>
            </w:pPr>
            <w:r w:rsidRPr="0014481E">
              <w:rPr>
                <w:b/>
                <w:bCs/>
                <w:sz w:val="36"/>
                <w:szCs w:val="36"/>
                <w:lang w:val="es-ES_tradnl"/>
              </w:rPr>
              <w:tab/>
              <w:t>- Copia Identificación con fotografía</w:t>
            </w:r>
          </w:p>
          <w:p w:rsidR="0014481E" w:rsidRPr="0014481E" w:rsidRDefault="0014481E" w:rsidP="0014481E">
            <w:pPr>
              <w:jc w:val="both"/>
              <w:rPr>
                <w:b/>
                <w:sz w:val="36"/>
                <w:szCs w:val="36"/>
              </w:rPr>
            </w:pPr>
            <w:r w:rsidRPr="0014481E">
              <w:rPr>
                <w:b/>
                <w:bCs/>
                <w:sz w:val="36"/>
                <w:szCs w:val="36"/>
                <w:lang w:val="es-ES_tradnl"/>
              </w:rPr>
              <w:tab/>
              <w:t>- Copia de la CURP</w:t>
            </w:r>
            <w:r w:rsidRPr="0014481E">
              <w:rPr>
                <w:b/>
                <w:bCs/>
                <w:sz w:val="36"/>
                <w:szCs w:val="36"/>
              </w:rPr>
              <w:t xml:space="preserve"> </w:t>
            </w:r>
          </w:p>
          <w:p w:rsidR="0014481E" w:rsidRDefault="0014481E" w:rsidP="0014481E">
            <w:pPr>
              <w:jc w:val="both"/>
              <w:rPr>
                <w:b/>
                <w:bCs/>
                <w:sz w:val="36"/>
                <w:szCs w:val="36"/>
              </w:rPr>
            </w:pPr>
          </w:p>
          <w:p w:rsidR="006E7569" w:rsidRDefault="002B744A" w:rsidP="006E7569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lang w:val="es-ES_tradnl"/>
              </w:rPr>
              <w:t xml:space="preserve">Evaluación </w:t>
            </w:r>
            <w:r w:rsidR="006E7569" w:rsidRPr="0014481E">
              <w:rPr>
                <w:b/>
                <w:bCs/>
                <w:sz w:val="36"/>
                <w:szCs w:val="36"/>
                <w:lang w:val="es-ES_tradnl"/>
              </w:rPr>
              <w:t>Diagnóstic</w:t>
            </w:r>
            <w:r>
              <w:rPr>
                <w:b/>
                <w:bCs/>
                <w:sz w:val="36"/>
                <w:szCs w:val="36"/>
                <w:lang w:val="es-ES_tradnl"/>
              </w:rPr>
              <w:t>a</w:t>
            </w:r>
            <w:r w:rsidR="006E7569" w:rsidRPr="0014481E">
              <w:rPr>
                <w:b/>
                <w:bCs/>
                <w:sz w:val="36"/>
                <w:szCs w:val="36"/>
              </w:rPr>
              <w:t xml:space="preserve"> </w:t>
            </w:r>
          </w:p>
          <w:p w:rsidR="006E7569" w:rsidRDefault="006E7569" w:rsidP="0014481E">
            <w:pPr>
              <w:jc w:val="both"/>
              <w:rPr>
                <w:b/>
                <w:bCs/>
                <w:sz w:val="36"/>
                <w:szCs w:val="36"/>
              </w:rPr>
            </w:pPr>
          </w:p>
          <w:p w:rsidR="0014481E" w:rsidRDefault="0014481E" w:rsidP="0014481E">
            <w:pPr>
              <w:jc w:val="both"/>
              <w:rPr>
                <w:b/>
                <w:bCs/>
                <w:sz w:val="36"/>
                <w:szCs w:val="36"/>
              </w:rPr>
            </w:pPr>
            <w:r w:rsidRPr="0014481E">
              <w:rPr>
                <w:b/>
                <w:bCs/>
                <w:sz w:val="36"/>
                <w:szCs w:val="36"/>
              </w:rPr>
              <w:t>Plan de evaluación acordado</w:t>
            </w:r>
            <w:r w:rsidR="002B744A">
              <w:rPr>
                <w:b/>
                <w:bCs/>
                <w:sz w:val="36"/>
                <w:szCs w:val="36"/>
              </w:rPr>
              <w:t xml:space="preserve"> (Tabla de ponderación)</w:t>
            </w:r>
          </w:p>
          <w:p w:rsidR="0014481E" w:rsidRPr="0014481E" w:rsidRDefault="0014481E" w:rsidP="0014481E">
            <w:pPr>
              <w:jc w:val="both"/>
              <w:rPr>
                <w:b/>
                <w:sz w:val="36"/>
                <w:szCs w:val="36"/>
              </w:rPr>
            </w:pPr>
          </w:p>
          <w:p w:rsidR="0014481E" w:rsidRDefault="0014481E" w:rsidP="0014481E">
            <w:pPr>
              <w:jc w:val="both"/>
              <w:rPr>
                <w:b/>
                <w:bCs/>
                <w:sz w:val="36"/>
                <w:szCs w:val="36"/>
              </w:rPr>
            </w:pPr>
            <w:r w:rsidRPr="0014481E">
              <w:rPr>
                <w:b/>
                <w:bCs/>
                <w:sz w:val="36"/>
                <w:szCs w:val="36"/>
              </w:rPr>
              <w:t>Instrumentos de evaluación aplicados</w:t>
            </w:r>
          </w:p>
          <w:p w:rsidR="0014481E" w:rsidRPr="0014481E" w:rsidRDefault="0014481E" w:rsidP="0014481E">
            <w:pPr>
              <w:jc w:val="both"/>
              <w:rPr>
                <w:b/>
                <w:sz w:val="36"/>
                <w:szCs w:val="36"/>
              </w:rPr>
            </w:pPr>
          </w:p>
          <w:p w:rsidR="0014481E" w:rsidRDefault="0014481E" w:rsidP="0014481E">
            <w:pPr>
              <w:jc w:val="both"/>
              <w:rPr>
                <w:b/>
                <w:bCs/>
                <w:sz w:val="36"/>
                <w:szCs w:val="36"/>
              </w:rPr>
            </w:pPr>
            <w:r w:rsidRPr="0014481E">
              <w:rPr>
                <w:b/>
                <w:bCs/>
                <w:sz w:val="36"/>
                <w:szCs w:val="36"/>
              </w:rPr>
              <w:t>Evidencias del candidato</w:t>
            </w:r>
          </w:p>
          <w:p w:rsidR="0014481E" w:rsidRPr="0014481E" w:rsidRDefault="0014481E" w:rsidP="0014481E">
            <w:pPr>
              <w:jc w:val="both"/>
              <w:rPr>
                <w:b/>
                <w:sz w:val="36"/>
                <w:szCs w:val="36"/>
              </w:rPr>
            </w:pPr>
          </w:p>
          <w:p w:rsidR="0014481E" w:rsidRPr="0014481E" w:rsidRDefault="0014481E" w:rsidP="0014481E">
            <w:pPr>
              <w:jc w:val="both"/>
              <w:rPr>
                <w:b/>
                <w:sz w:val="36"/>
                <w:szCs w:val="36"/>
              </w:rPr>
            </w:pPr>
            <w:r w:rsidRPr="0014481E">
              <w:rPr>
                <w:b/>
                <w:bCs/>
                <w:sz w:val="36"/>
                <w:szCs w:val="36"/>
              </w:rPr>
              <w:t>Cédula de evaluación y reporte de orientación</w:t>
            </w:r>
          </w:p>
          <w:p w:rsidR="0014481E" w:rsidRPr="0014481E" w:rsidRDefault="0014481E" w:rsidP="00D66F17">
            <w:pPr>
              <w:jc w:val="both"/>
              <w:rPr>
                <w:b/>
                <w:sz w:val="40"/>
                <w:szCs w:val="40"/>
              </w:rPr>
            </w:pPr>
          </w:p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D66F17">
            <w:pPr>
              <w:jc w:val="both"/>
              <w:rPr>
                <w:b/>
                <w:sz w:val="40"/>
                <w:szCs w:val="40"/>
                <w:lang w:val="es-ES"/>
              </w:rPr>
            </w:pPr>
          </w:p>
          <w:p w:rsidR="0014481E" w:rsidRDefault="0014481E" w:rsidP="00D66F17">
            <w:pPr>
              <w:jc w:val="both"/>
              <w:rPr>
                <w:b/>
                <w:sz w:val="20"/>
                <w:lang w:val="es-ES"/>
              </w:rPr>
            </w:pPr>
          </w:p>
          <w:p w:rsidR="00E07CC8" w:rsidRDefault="00E07CC8" w:rsidP="00E07CC8">
            <w:pPr>
              <w:jc w:val="center"/>
              <w:rPr>
                <w:b/>
                <w:sz w:val="20"/>
                <w:lang w:val="es-ES"/>
              </w:rPr>
            </w:pPr>
          </w:p>
          <w:p w:rsidR="00E07CC8" w:rsidRDefault="00E07CC8" w:rsidP="00E07CC8">
            <w:pPr>
              <w:jc w:val="center"/>
              <w:rPr>
                <w:b/>
                <w:sz w:val="28"/>
                <w:szCs w:val="28"/>
                <w:lang w:val="es-ES"/>
              </w:rPr>
            </w:pPr>
          </w:p>
          <w:p w:rsidR="006E7569" w:rsidRPr="00E07CC8" w:rsidRDefault="00E07CC8" w:rsidP="00E07CC8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E07CC8">
              <w:rPr>
                <w:b/>
                <w:sz w:val="28"/>
                <w:szCs w:val="28"/>
                <w:lang w:val="es-ES"/>
              </w:rPr>
              <w:t>FICHA DE IDENTIFICACIÓN</w:t>
            </w:r>
          </w:p>
          <w:p w:rsidR="00E07CC8" w:rsidRDefault="00E07CC8" w:rsidP="00E07CC8">
            <w:pPr>
              <w:jc w:val="center"/>
              <w:rPr>
                <w:b/>
                <w:sz w:val="20"/>
                <w:lang w:val="es-ES"/>
              </w:rPr>
            </w:pPr>
          </w:p>
          <w:p w:rsidR="00E07CC8" w:rsidRDefault="00E07CC8" w:rsidP="00E07CC8">
            <w:pPr>
              <w:jc w:val="center"/>
              <w:rPr>
                <w:b/>
                <w:sz w:val="20"/>
                <w:lang w:val="es-ES"/>
              </w:rPr>
            </w:pPr>
          </w:p>
          <w:p w:rsidR="00E07CC8" w:rsidRDefault="00E07CC8" w:rsidP="00E07CC8">
            <w:pPr>
              <w:jc w:val="center"/>
              <w:rPr>
                <w:b/>
                <w:sz w:val="20"/>
                <w:lang w:val="es-ES"/>
              </w:rPr>
            </w:pPr>
          </w:p>
        </w:tc>
      </w:tr>
      <w:tr w:rsidR="0014481E" w:rsidRPr="000B2592" w:rsidTr="002B74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3"/>
          <w:wBefore w:w="1257" w:type="dxa"/>
          <w:cantSplit/>
          <w:trHeight w:val="512"/>
        </w:trPr>
        <w:tc>
          <w:tcPr>
            <w:tcW w:w="6345" w:type="dxa"/>
            <w:gridSpan w:val="7"/>
          </w:tcPr>
          <w:p w:rsidR="0014481E" w:rsidRPr="001C16A3" w:rsidRDefault="006E7569" w:rsidP="00D66F1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PLANTEL</w:t>
            </w:r>
            <w:r w:rsidR="0014481E" w:rsidRPr="001C16A3">
              <w:rPr>
                <w:rFonts w:cs="Arial"/>
                <w:sz w:val="20"/>
              </w:rPr>
              <w:t xml:space="preserve">: </w:t>
            </w:r>
          </w:p>
          <w:p w:rsidR="0014481E" w:rsidRPr="00966F9A" w:rsidRDefault="006E7569" w:rsidP="006E7569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napToGrid w:val="0"/>
                <w:sz w:val="20"/>
              </w:rPr>
              <w:t>“DON JUAN OSORIO LÓPEZ”</w:t>
            </w:r>
            <w:r w:rsidR="002B744A">
              <w:rPr>
                <w:rFonts w:cs="Arial"/>
                <w:b/>
                <w:snapToGrid w:val="0"/>
                <w:sz w:val="20"/>
              </w:rPr>
              <w:t xml:space="preserve"> (COATZACOALCOS)</w:t>
            </w:r>
          </w:p>
        </w:tc>
        <w:tc>
          <w:tcPr>
            <w:tcW w:w="3332" w:type="dxa"/>
            <w:gridSpan w:val="4"/>
          </w:tcPr>
          <w:p w:rsidR="0014481E" w:rsidRPr="000B2592" w:rsidRDefault="006E7569" w:rsidP="00D66F1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CLAVE: 058</w:t>
            </w:r>
          </w:p>
          <w:p w:rsidR="0014481E" w:rsidRPr="000B2592" w:rsidRDefault="0014481E" w:rsidP="00D66F17">
            <w:pPr>
              <w:jc w:val="center"/>
              <w:rPr>
                <w:rFonts w:cs="Arial"/>
                <w:sz w:val="20"/>
              </w:rPr>
            </w:pPr>
          </w:p>
        </w:tc>
      </w:tr>
      <w:tr w:rsidR="002B744A" w:rsidRPr="000B2592" w:rsidTr="002B74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30"/>
        </w:trPr>
        <w:tc>
          <w:tcPr>
            <w:tcW w:w="6591" w:type="dxa"/>
            <w:gridSpan w:val="7"/>
            <w:vMerge w:val="restart"/>
          </w:tcPr>
          <w:p w:rsidR="0014481E" w:rsidRPr="000B2592" w:rsidRDefault="0014481E" w:rsidP="0014481E">
            <w:pPr>
              <w:numPr>
                <w:ilvl w:val="0"/>
                <w:numId w:val="40"/>
              </w:numPr>
              <w:rPr>
                <w:rFonts w:cs="Arial"/>
                <w:sz w:val="20"/>
              </w:rPr>
            </w:pPr>
            <w:r w:rsidRPr="000B2592">
              <w:rPr>
                <w:rFonts w:cs="Arial"/>
                <w:sz w:val="20"/>
              </w:rPr>
              <w:t xml:space="preserve">NOMBRE DEL </w:t>
            </w:r>
            <w:r w:rsidR="006E7569">
              <w:rPr>
                <w:rFonts w:cs="Arial"/>
                <w:sz w:val="20"/>
              </w:rPr>
              <w:t>ALUMNO</w:t>
            </w:r>
            <w:r w:rsidRPr="000B2592">
              <w:rPr>
                <w:rFonts w:cs="Arial"/>
                <w:sz w:val="20"/>
              </w:rPr>
              <w:t>:</w:t>
            </w:r>
          </w:p>
          <w:p w:rsidR="0014481E" w:rsidRPr="000B2592" w:rsidRDefault="0014481E" w:rsidP="00D66F17">
            <w:pPr>
              <w:rPr>
                <w:rFonts w:cs="Arial"/>
                <w:sz w:val="20"/>
              </w:rPr>
            </w:pPr>
          </w:p>
          <w:p w:rsidR="0014481E" w:rsidRPr="000B2592" w:rsidRDefault="00C4316E" w:rsidP="00D66F17">
            <w:pPr>
              <w:pStyle w:val="Piedepgina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Toto Hernández Enrique</w:t>
            </w:r>
            <w:r w:rsidR="00580B60">
              <w:rPr>
                <w:rFonts w:cs="Arial"/>
                <w:b/>
              </w:rPr>
              <w:t xml:space="preserve"> </w:t>
            </w:r>
          </w:p>
        </w:tc>
        <w:tc>
          <w:tcPr>
            <w:tcW w:w="4343" w:type="dxa"/>
            <w:gridSpan w:val="7"/>
            <w:tcBorders>
              <w:bottom w:val="single" w:sz="4" w:space="0" w:color="auto"/>
            </w:tcBorders>
          </w:tcPr>
          <w:p w:rsidR="0014481E" w:rsidRPr="000B2592" w:rsidRDefault="0014481E" w:rsidP="0014481E">
            <w:pPr>
              <w:numPr>
                <w:ilvl w:val="0"/>
                <w:numId w:val="40"/>
              </w:numPr>
              <w:rPr>
                <w:rFonts w:cs="Arial"/>
                <w:sz w:val="20"/>
              </w:rPr>
            </w:pPr>
            <w:r w:rsidRPr="000B2592">
              <w:rPr>
                <w:rFonts w:cs="Arial"/>
                <w:sz w:val="20"/>
              </w:rPr>
              <w:t xml:space="preserve">No </w:t>
            </w:r>
            <w:r w:rsidR="006E7569">
              <w:rPr>
                <w:rFonts w:cs="Arial"/>
                <w:sz w:val="20"/>
              </w:rPr>
              <w:t>DE MATRICULA</w:t>
            </w:r>
            <w:r w:rsidRPr="000B2592">
              <w:rPr>
                <w:rFonts w:cs="Arial"/>
                <w:sz w:val="20"/>
              </w:rPr>
              <w:t xml:space="preserve">: </w:t>
            </w:r>
            <w:r w:rsidR="00564887">
              <w:rPr>
                <w:rFonts w:cs="Arial"/>
                <w:sz w:val="20"/>
              </w:rPr>
              <w:t xml:space="preserve">  </w:t>
            </w:r>
          </w:p>
          <w:p w:rsidR="0014481E" w:rsidRPr="00A50655" w:rsidRDefault="00564887" w:rsidP="00D66F1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16058</w:t>
            </w:r>
            <w:r w:rsidR="00580B60">
              <w:rPr>
                <w:rFonts w:cs="Arial"/>
                <w:b/>
                <w:sz w:val="20"/>
              </w:rPr>
              <w:t>01</w:t>
            </w:r>
            <w:r w:rsidR="00C4316E">
              <w:rPr>
                <w:rFonts w:cs="Arial"/>
                <w:b/>
                <w:sz w:val="20"/>
              </w:rPr>
              <w:t>98-2</w:t>
            </w:r>
          </w:p>
        </w:tc>
      </w:tr>
      <w:tr w:rsidR="002B744A" w:rsidRPr="000B2592" w:rsidTr="002B74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85"/>
        </w:trPr>
        <w:tc>
          <w:tcPr>
            <w:tcW w:w="6591" w:type="dxa"/>
            <w:gridSpan w:val="7"/>
            <w:vMerge/>
          </w:tcPr>
          <w:p w:rsidR="0014481E" w:rsidRPr="000B2592" w:rsidRDefault="0014481E" w:rsidP="0014481E">
            <w:pPr>
              <w:numPr>
                <w:ilvl w:val="0"/>
                <w:numId w:val="40"/>
              </w:numPr>
              <w:rPr>
                <w:rFonts w:cs="Arial"/>
                <w:sz w:val="20"/>
              </w:rPr>
            </w:pPr>
          </w:p>
        </w:tc>
        <w:tc>
          <w:tcPr>
            <w:tcW w:w="4343" w:type="dxa"/>
            <w:gridSpan w:val="7"/>
            <w:tcBorders>
              <w:bottom w:val="single" w:sz="4" w:space="0" w:color="auto"/>
            </w:tcBorders>
          </w:tcPr>
          <w:p w:rsidR="0014481E" w:rsidRPr="000B2592" w:rsidRDefault="0014481E" w:rsidP="0014481E">
            <w:pPr>
              <w:numPr>
                <w:ilvl w:val="0"/>
                <w:numId w:val="40"/>
              </w:numPr>
              <w:rPr>
                <w:rFonts w:cs="Arial"/>
                <w:sz w:val="20"/>
              </w:rPr>
            </w:pPr>
            <w:r w:rsidRPr="000B2592">
              <w:rPr>
                <w:rFonts w:cs="Arial"/>
                <w:sz w:val="20"/>
              </w:rPr>
              <w:t xml:space="preserve">FECHA DE </w:t>
            </w:r>
            <w:r w:rsidR="006E7569">
              <w:rPr>
                <w:rFonts w:cs="Arial"/>
                <w:sz w:val="20"/>
              </w:rPr>
              <w:t>INICIO</w:t>
            </w:r>
            <w:r w:rsidRPr="000B2592">
              <w:rPr>
                <w:rFonts w:cs="Arial"/>
                <w:sz w:val="20"/>
              </w:rPr>
              <w:t>:</w:t>
            </w:r>
          </w:p>
          <w:p w:rsidR="0014481E" w:rsidRPr="00966F9A" w:rsidRDefault="00580B60" w:rsidP="00D66F17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</w:t>
            </w:r>
            <w:r w:rsidR="00DA486B">
              <w:rPr>
                <w:rFonts w:cs="Arial"/>
                <w:b/>
                <w:sz w:val="20"/>
              </w:rPr>
              <w:t xml:space="preserve"> de </w:t>
            </w:r>
            <w:proofErr w:type="gramStart"/>
            <w:r w:rsidR="00DA486B">
              <w:rPr>
                <w:rFonts w:cs="Arial"/>
                <w:b/>
                <w:sz w:val="20"/>
              </w:rPr>
              <w:t>Febrero</w:t>
            </w:r>
            <w:proofErr w:type="gramEnd"/>
          </w:p>
        </w:tc>
      </w:tr>
      <w:tr w:rsidR="002B744A" w:rsidRPr="000B2592" w:rsidTr="002B74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976"/>
        </w:trPr>
        <w:tc>
          <w:tcPr>
            <w:tcW w:w="3943" w:type="dxa"/>
            <w:gridSpan w:val="5"/>
          </w:tcPr>
          <w:p w:rsidR="006E7569" w:rsidRPr="00DA37CB" w:rsidRDefault="006E7569" w:rsidP="0014481E">
            <w:pPr>
              <w:numPr>
                <w:ilvl w:val="0"/>
                <w:numId w:val="4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MÓDULO</w:t>
            </w:r>
            <w:r w:rsidRPr="00DA37CB">
              <w:rPr>
                <w:rFonts w:cs="Arial"/>
                <w:sz w:val="20"/>
              </w:rPr>
              <w:t>:</w:t>
            </w:r>
          </w:p>
          <w:p w:rsidR="006E7569" w:rsidRPr="00A50655" w:rsidRDefault="006E7569" w:rsidP="00D66F17">
            <w:pPr>
              <w:rPr>
                <w:rFonts w:cs="Arial"/>
                <w:b/>
                <w:sz w:val="20"/>
              </w:rPr>
            </w:pPr>
          </w:p>
          <w:p w:rsidR="006E7569" w:rsidRPr="00DA37CB" w:rsidRDefault="00B00C0F" w:rsidP="00D66F1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Tratamiento de Imagen y Audio</w:t>
            </w:r>
          </w:p>
        </w:tc>
        <w:tc>
          <w:tcPr>
            <w:tcW w:w="1445" w:type="dxa"/>
          </w:tcPr>
          <w:p w:rsidR="006E7569" w:rsidRPr="00DA37CB" w:rsidRDefault="006E7569" w:rsidP="0014481E">
            <w:pPr>
              <w:numPr>
                <w:ilvl w:val="0"/>
                <w:numId w:val="4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SIGLEMA</w:t>
            </w:r>
            <w:r w:rsidRPr="00DA37CB">
              <w:rPr>
                <w:rFonts w:cs="Arial"/>
                <w:sz w:val="20"/>
              </w:rPr>
              <w:t>:</w:t>
            </w:r>
          </w:p>
          <w:p w:rsidR="006E7569" w:rsidRDefault="006E7569" w:rsidP="00D66F17">
            <w:pPr>
              <w:rPr>
                <w:rFonts w:cs="Arial"/>
                <w:sz w:val="20"/>
              </w:rPr>
            </w:pPr>
          </w:p>
          <w:p w:rsidR="00DA486B" w:rsidRPr="00DA37CB" w:rsidRDefault="00DA486B" w:rsidP="00D66F1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ACOO-02</w:t>
            </w:r>
          </w:p>
        </w:tc>
        <w:tc>
          <w:tcPr>
            <w:tcW w:w="2693" w:type="dxa"/>
            <w:gridSpan w:val="5"/>
          </w:tcPr>
          <w:p w:rsidR="006E7569" w:rsidRPr="00DA37CB" w:rsidRDefault="006E7569" w:rsidP="0014481E">
            <w:pPr>
              <w:numPr>
                <w:ilvl w:val="0"/>
                <w:numId w:val="4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SEMESTRE</w:t>
            </w:r>
            <w:r w:rsidRPr="00DA37CB">
              <w:rPr>
                <w:rFonts w:cs="Arial"/>
                <w:sz w:val="20"/>
              </w:rPr>
              <w:t>:</w:t>
            </w:r>
          </w:p>
          <w:p w:rsidR="006E7569" w:rsidRPr="00DA37CB" w:rsidRDefault="006E7569" w:rsidP="00D66F17">
            <w:pPr>
              <w:rPr>
                <w:rFonts w:cs="Arial"/>
                <w:sz w:val="20"/>
              </w:rPr>
            </w:pPr>
          </w:p>
          <w:p w:rsidR="006E7569" w:rsidRPr="00DA37CB" w:rsidRDefault="00580B60" w:rsidP="00D66F1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5°</w:t>
            </w:r>
          </w:p>
        </w:tc>
        <w:tc>
          <w:tcPr>
            <w:tcW w:w="2853" w:type="dxa"/>
            <w:gridSpan w:val="3"/>
          </w:tcPr>
          <w:p w:rsidR="006E7569" w:rsidRPr="00DA37CB" w:rsidRDefault="006E7569" w:rsidP="0014481E">
            <w:pPr>
              <w:numPr>
                <w:ilvl w:val="0"/>
                <w:numId w:val="4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GRUPO</w:t>
            </w:r>
            <w:r w:rsidRPr="00DA37CB">
              <w:rPr>
                <w:rFonts w:cs="Arial"/>
                <w:sz w:val="20"/>
              </w:rPr>
              <w:t>:</w:t>
            </w:r>
          </w:p>
          <w:p w:rsidR="006E7569" w:rsidRPr="00DA37CB" w:rsidRDefault="006E7569" w:rsidP="00D66F17">
            <w:pPr>
              <w:rPr>
                <w:rFonts w:cs="Arial"/>
                <w:sz w:val="20"/>
              </w:rPr>
            </w:pPr>
          </w:p>
          <w:p w:rsidR="006E7569" w:rsidRPr="00A50655" w:rsidRDefault="00A50655" w:rsidP="00D66F17">
            <w:pPr>
              <w:pStyle w:val="Piedepgina"/>
              <w:rPr>
                <w:rFonts w:cs="Arial"/>
                <w:b/>
              </w:rPr>
            </w:pPr>
            <w:r w:rsidRPr="00A50655">
              <w:rPr>
                <w:rFonts w:cs="Arial"/>
                <w:b/>
              </w:rPr>
              <w:t>Soma 13B-</w:t>
            </w:r>
            <w:r w:rsidR="00DA486B">
              <w:rPr>
                <w:rFonts w:cs="Arial"/>
                <w:b/>
              </w:rPr>
              <w:t>6</w:t>
            </w:r>
            <w:r w:rsidRPr="00A50655">
              <w:rPr>
                <w:rFonts w:cs="Arial"/>
                <w:b/>
              </w:rPr>
              <w:t>05</w:t>
            </w:r>
          </w:p>
        </w:tc>
      </w:tr>
      <w:tr w:rsidR="0014481E" w:rsidRPr="000B2592" w:rsidTr="002B74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684"/>
        </w:trPr>
        <w:tc>
          <w:tcPr>
            <w:tcW w:w="8541" w:type="dxa"/>
            <w:gridSpan w:val="12"/>
          </w:tcPr>
          <w:p w:rsidR="0014481E" w:rsidRPr="00DA37CB" w:rsidRDefault="006E7569" w:rsidP="0014481E">
            <w:pPr>
              <w:numPr>
                <w:ilvl w:val="0"/>
                <w:numId w:val="4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CARRERA</w:t>
            </w:r>
            <w:r w:rsidR="0014481E" w:rsidRPr="00DA37CB">
              <w:rPr>
                <w:rFonts w:cs="Arial"/>
                <w:sz w:val="20"/>
              </w:rPr>
              <w:t>:</w:t>
            </w:r>
          </w:p>
          <w:p w:rsidR="0014481E" w:rsidRPr="00A50655" w:rsidRDefault="00A50655" w:rsidP="00D66F17">
            <w:pPr>
              <w:rPr>
                <w:rFonts w:cs="Arial"/>
                <w:b/>
                <w:sz w:val="20"/>
              </w:rPr>
            </w:pPr>
            <w:r w:rsidRPr="00A50655">
              <w:rPr>
                <w:rFonts w:cs="Arial"/>
                <w:b/>
                <w:sz w:val="20"/>
              </w:rPr>
              <w:t>Soporte y mantenimiento de equipo de computo</w:t>
            </w:r>
          </w:p>
          <w:p w:rsidR="0014481E" w:rsidRPr="00DA37CB" w:rsidRDefault="0014481E" w:rsidP="00A50655">
            <w:pPr>
              <w:rPr>
                <w:rFonts w:cs="Arial"/>
                <w:sz w:val="20"/>
              </w:rPr>
            </w:pPr>
          </w:p>
        </w:tc>
        <w:tc>
          <w:tcPr>
            <w:tcW w:w="2393" w:type="dxa"/>
            <w:gridSpan w:val="2"/>
          </w:tcPr>
          <w:p w:rsidR="0014481E" w:rsidRPr="00DA37CB" w:rsidRDefault="0014481E" w:rsidP="0014481E">
            <w:pPr>
              <w:numPr>
                <w:ilvl w:val="0"/>
                <w:numId w:val="40"/>
              </w:numPr>
              <w:rPr>
                <w:rFonts w:cs="Arial"/>
                <w:sz w:val="20"/>
              </w:rPr>
            </w:pPr>
            <w:r w:rsidRPr="00DA37CB">
              <w:rPr>
                <w:rFonts w:cs="Arial"/>
                <w:sz w:val="20"/>
              </w:rPr>
              <w:t>CÓDIGO:</w:t>
            </w:r>
          </w:p>
          <w:p w:rsidR="0014481E" w:rsidRPr="00DA37CB" w:rsidRDefault="0014481E" w:rsidP="00D66F17">
            <w:pPr>
              <w:rPr>
                <w:rFonts w:cs="Arial"/>
                <w:sz w:val="20"/>
              </w:rPr>
            </w:pPr>
          </w:p>
          <w:p w:rsidR="0014481E" w:rsidRPr="00DA37CB" w:rsidRDefault="00580B60" w:rsidP="00D66F1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SOMA</w:t>
            </w:r>
          </w:p>
        </w:tc>
      </w:tr>
      <w:tr w:rsidR="0014481E" w:rsidRPr="000B2592" w:rsidTr="00144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39"/>
        </w:trPr>
        <w:tc>
          <w:tcPr>
            <w:tcW w:w="10934" w:type="dxa"/>
            <w:gridSpan w:val="14"/>
            <w:shd w:val="clear" w:color="auto" w:fill="CCCCCC"/>
            <w:vAlign w:val="center"/>
          </w:tcPr>
          <w:p w:rsidR="0014481E" w:rsidRPr="000B2592" w:rsidRDefault="0014481E" w:rsidP="00D66F17">
            <w:pPr>
              <w:jc w:val="center"/>
              <w:rPr>
                <w:rFonts w:cs="Arial"/>
                <w:b/>
                <w:sz w:val="20"/>
              </w:rPr>
            </w:pPr>
            <w:r w:rsidRPr="000B2592">
              <w:rPr>
                <w:rFonts w:cs="Arial"/>
                <w:b/>
                <w:sz w:val="20"/>
              </w:rPr>
              <w:t>DATOS PERSONALES</w:t>
            </w:r>
          </w:p>
        </w:tc>
      </w:tr>
      <w:tr w:rsidR="002B744A" w:rsidRPr="000B2592" w:rsidTr="002B74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39"/>
        </w:trPr>
        <w:tc>
          <w:tcPr>
            <w:tcW w:w="1099" w:type="dxa"/>
            <w:gridSpan w:val="2"/>
          </w:tcPr>
          <w:p w:rsidR="0014481E" w:rsidRPr="000B2592" w:rsidRDefault="0014481E" w:rsidP="00D66F17">
            <w:pPr>
              <w:rPr>
                <w:rFonts w:cs="Arial"/>
                <w:sz w:val="20"/>
              </w:rPr>
            </w:pPr>
            <w:r w:rsidRPr="000B2592">
              <w:rPr>
                <w:rFonts w:cs="Arial"/>
                <w:sz w:val="20"/>
              </w:rPr>
              <w:t>Edad:</w:t>
            </w:r>
          </w:p>
          <w:p w:rsidR="0014481E" w:rsidRDefault="0014481E" w:rsidP="00D66F17">
            <w:pPr>
              <w:rPr>
                <w:rFonts w:cs="Arial"/>
                <w:sz w:val="20"/>
              </w:rPr>
            </w:pPr>
          </w:p>
          <w:p w:rsidR="00E07CC8" w:rsidRPr="000B2592" w:rsidRDefault="00A50655" w:rsidP="00D66F1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580B60">
              <w:rPr>
                <w:rFonts w:cs="Arial"/>
                <w:sz w:val="20"/>
              </w:rPr>
              <w:t>7</w:t>
            </w:r>
            <w:r>
              <w:rPr>
                <w:rFonts w:cs="Arial"/>
                <w:sz w:val="20"/>
              </w:rPr>
              <w:t xml:space="preserve"> años</w:t>
            </w:r>
          </w:p>
        </w:tc>
        <w:tc>
          <w:tcPr>
            <w:tcW w:w="6069" w:type="dxa"/>
            <w:gridSpan w:val="6"/>
          </w:tcPr>
          <w:p w:rsidR="0014481E" w:rsidRPr="000B2592" w:rsidRDefault="00C4316E" w:rsidP="00D66F17">
            <w:pPr>
              <w:rPr>
                <w:rFonts w:cs="Arial"/>
                <w:sz w:val="20"/>
              </w:rPr>
            </w:pPr>
            <w:r w:rsidRPr="000B2592">
              <w:rPr>
                <w:rFonts w:cs="Arial"/>
                <w:sz w:val="20"/>
              </w:rPr>
              <w:t>CURP:</w:t>
            </w:r>
            <w:r>
              <w:rPr>
                <w:rFonts w:cs="Arial"/>
                <w:sz w:val="20"/>
              </w:rPr>
              <w:t xml:space="preserve"> TOHE010923HVZTRNA7</w:t>
            </w:r>
          </w:p>
        </w:tc>
        <w:tc>
          <w:tcPr>
            <w:tcW w:w="3766" w:type="dxa"/>
            <w:gridSpan w:val="6"/>
          </w:tcPr>
          <w:p w:rsidR="0014481E" w:rsidRPr="000B2592" w:rsidRDefault="0014481E" w:rsidP="00D66F17">
            <w:pPr>
              <w:rPr>
                <w:rFonts w:cs="Arial"/>
                <w:sz w:val="20"/>
              </w:rPr>
            </w:pPr>
            <w:r w:rsidRPr="000B2592">
              <w:rPr>
                <w:rFonts w:cs="Arial"/>
                <w:sz w:val="20"/>
              </w:rPr>
              <w:t xml:space="preserve">Ciudad: </w:t>
            </w:r>
            <w:r w:rsidR="00A50655" w:rsidRPr="00A50655">
              <w:rPr>
                <w:rFonts w:cs="Arial"/>
                <w:b/>
                <w:sz w:val="20"/>
              </w:rPr>
              <w:t>Coatzacoalcos</w:t>
            </w:r>
          </w:p>
        </w:tc>
      </w:tr>
      <w:tr w:rsidR="002B744A" w:rsidRPr="000B2592" w:rsidTr="002B74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39"/>
        </w:trPr>
        <w:tc>
          <w:tcPr>
            <w:tcW w:w="1099" w:type="dxa"/>
            <w:gridSpan w:val="2"/>
            <w:vMerge w:val="restart"/>
            <w:vAlign w:val="center"/>
          </w:tcPr>
          <w:p w:rsidR="0014481E" w:rsidRPr="000B2592" w:rsidRDefault="0014481E" w:rsidP="00D66F17">
            <w:pPr>
              <w:pStyle w:val="Piedepgina"/>
              <w:rPr>
                <w:rFonts w:cs="Arial"/>
              </w:rPr>
            </w:pPr>
            <w:r w:rsidRPr="000B2592">
              <w:rPr>
                <w:rFonts w:cs="Arial"/>
              </w:rPr>
              <w:t>Datos del domicilio</w:t>
            </w:r>
          </w:p>
        </w:tc>
        <w:tc>
          <w:tcPr>
            <w:tcW w:w="6069" w:type="dxa"/>
            <w:gridSpan w:val="6"/>
          </w:tcPr>
          <w:p w:rsidR="0014481E" w:rsidRPr="000B2592" w:rsidRDefault="0014481E" w:rsidP="00D66F17">
            <w:pPr>
              <w:rPr>
                <w:rFonts w:cs="Arial"/>
                <w:sz w:val="20"/>
              </w:rPr>
            </w:pPr>
            <w:r w:rsidRPr="000B2592">
              <w:rPr>
                <w:rFonts w:cs="Arial"/>
                <w:sz w:val="20"/>
              </w:rPr>
              <w:t>Calle y número:</w:t>
            </w:r>
          </w:p>
          <w:p w:rsidR="00E07CC8" w:rsidRPr="000B2592" w:rsidRDefault="00C4316E" w:rsidP="00C4316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Circuito </w:t>
            </w:r>
            <w:proofErr w:type="spellStart"/>
            <w:r>
              <w:rPr>
                <w:rFonts w:cs="Arial"/>
                <w:sz w:val="20"/>
              </w:rPr>
              <w:t>Orquideas</w:t>
            </w:r>
            <w:proofErr w:type="spellEnd"/>
            <w:r>
              <w:rPr>
                <w:rFonts w:cs="Arial"/>
                <w:sz w:val="20"/>
              </w:rPr>
              <w:t xml:space="preserve"> #138-B</w:t>
            </w:r>
          </w:p>
        </w:tc>
        <w:tc>
          <w:tcPr>
            <w:tcW w:w="3766" w:type="dxa"/>
            <w:gridSpan w:val="6"/>
          </w:tcPr>
          <w:p w:rsidR="00A50655" w:rsidRDefault="0014481E" w:rsidP="00D66F17">
            <w:pPr>
              <w:rPr>
                <w:rFonts w:cs="Arial"/>
                <w:sz w:val="20"/>
              </w:rPr>
            </w:pPr>
            <w:r w:rsidRPr="000B2592">
              <w:rPr>
                <w:rFonts w:cs="Arial"/>
                <w:sz w:val="20"/>
              </w:rPr>
              <w:t>Estado:</w:t>
            </w:r>
          </w:p>
          <w:p w:rsidR="0014481E" w:rsidRPr="000B2592" w:rsidRDefault="00A50655" w:rsidP="00D66F17">
            <w:pPr>
              <w:rPr>
                <w:rFonts w:cs="Arial"/>
                <w:sz w:val="20"/>
              </w:rPr>
            </w:pPr>
            <w:r w:rsidRPr="00A50655">
              <w:rPr>
                <w:rFonts w:cs="Arial"/>
                <w:b/>
                <w:sz w:val="20"/>
              </w:rPr>
              <w:t>Veracruz</w:t>
            </w:r>
          </w:p>
        </w:tc>
      </w:tr>
      <w:tr w:rsidR="002B744A" w:rsidRPr="000B2592" w:rsidTr="002B74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39"/>
        </w:trPr>
        <w:tc>
          <w:tcPr>
            <w:tcW w:w="1099" w:type="dxa"/>
            <w:gridSpan w:val="2"/>
            <w:vMerge/>
          </w:tcPr>
          <w:p w:rsidR="0014481E" w:rsidRPr="000B2592" w:rsidRDefault="0014481E" w:rsidP="00D66F17">
            <w:pPr>
              <w:rPr>
                <w:rFonts w:cs="Arial"/>
                <w:sz w:val="20"/>
              </w:rPr>
            </w:pPr>
          </w:p>
        </w:tc>
        <w:tc>
          <w:tcPr>
            <w:tcW w:w="6069" w:type="dxa"/>
            <w:gridSpan w:val="6"/>
          </w:tcPr>
          <w:p w:rsidR="0014481E" w:rsidRPr="000B2592" w:rsidRDefault="0014481E" w:rsidP="00D66F17">
            <w:pPr>
              <w:rPr>
                <w:rFonts w:cs="Arial"/>
                <w:sz w:val="20"/>
              </w:rPr>
            </w:pPr>
            <w:r w:rsidRPr="000B2592">
              <w:rPr>
                <w:rFonts w:cs="Arial"/>
                <w:sz w:val="20"/>
              </w:rPr>
              <w:t>Colonia:</w:t>
            </w:r>
          </w:p>
          <w:p w:rsidR="0014481E" w:rsidRDefault="0014481E" w:rsidP="00D66F17">
            <w:pPr>
              <w:rPr>
                <w:rFonts w:cs="Arial"/>
                <w:sz w:val="20"/>
              </w:rPr>
            </w:pPr>
          </w:p>
          <w:p w:rsidR="00E07CC8" w:rsidRPr="000B2592" w:rsidRDefault="00C4316E" w:rsidP="00580B6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Fracc. Villa santa </w:t>
            </w:r>
            <w:proofErr w:type="spellStart"/>
            <w:r>
              <w:rPr>
                <w:rFonts w:cs="Arial"/>
                <w:sz w:val="20"/>
              </w:rPr>
              <w:t>martha</w:t>
            </w:r>
            <w:proofErr w:type="spellEnd"/>
          </w:p>
        </w:tc>
        <w:tc>
          <w:tcPr>
            <w:tcW w:w="3766" w:type="dxa"/>
            <w:gridSpan w:val="6"/>
          </w:tcPr>
          <w:p w:rsidR="0014481E" w:rsidRPr="000B2592" w:rsidRDefault="0014481E" w:rsidP="00D66F17">
            <w:pPr>
              <w:rPr>
                <w:rFonts w:cs="Arial"/>
                <w:sz w:val="20"/>
              </w:rPr>
            </w:pPr>
            <w:r w:rsidRPr="000B2592">
              <w:rPr>
                <w:rFonts w:cs="Arial"/>
                <w:sz w:val="20"/>
              </w:rPr>
              <w:t>Teléfono:</w:t>
            </w:r>
          </w:p>
        </w:tc>
      </w:tr>
      <w:tr w:rsidR="002B744A" w:rsidRPr="000B2592" w:rsidTr="002B74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39"/>
        </w:trPr>
        <w:tc>
          <w:tcPr>
            <w:tcW w:w="1099" w:type="dxa"/>
            <w:gridSpan w:val="2"/>
            <w:vMerge/>
          </w:tcPr>
          <w:p w:rsidR="0014481E" w:rsidRPr="000B2592" w:rsidRDefault="0014481E" w:rsidP="00D66F17">
            <w:pPr>
              <w:rPr>
                <w:rFonts w:cs="Arial"/>
                <w:sz w:val="20"/>
              </w:rPr>
            </w:pPr>
          </w:p>
        </w:tc>
        <w:tc>
          <w:tcPr>
            <w:tcW w:w="6069" w:type="dxa"/>
            <w:gridSpan w:val="6"/>
          </w:tcPr>
          <w:p w:rsidR="0014481E" w:rsidRPr="000B2592" w:rsidRDefault="0014481E" w:rsidP="00D66F17">
            <w:pPr>
              <w:rPr>
                <w:rFonts w:cs="Arial"/>
                <w:sz w:val="20"/>
              </w:rPr>
            </w:pPr>
            <w:r w:rsidRPr="000B2592">
              <w:rPr>
                <w:rFonts w:cs="Arial"/>
                <w:sz w:val="20"/>
              </w:rPr>
              <w:t xml:space="preserve">Delegación </w:t>
            </w:r>
            <w:proofErr w:type="spellStart"/>
            <w:r>
              <w:rPr>
                <w:rFonts w:cs="Arial"/>
                <w:sz w:val="20"/>
              </w:rPr>
              <w:t>ó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r w:rsidRPr="000B2592">
              <w:rPr>
                <w:rFonts w:cs="Arial"/>
                <w:sz w:val="20"/>
              </w:rPr>
              <w:t>Municipio:</w:t>
            </w:r>
          </w:p>
          <w:p w:rsidR="0014481E" w:rsidRDefault="0014481E" w:rsidP="00D66F17">
            <w:pPr>
              <w:rPr>
                <w:rFonts w:cs="Arial"/>
                <w:sz w:val="20"/>
              </w:rPr>
            </w:pPr>
          </w:p>
          <w:p w:rsidR="00E07CC8" w:rsidRDefault="00E07CC8" w:rsidP="00D66F17">
            <w:pPr>
              <w:rPr>
                <w:rFonts w:cs="Arial"/>
                <w:sz w:val="20"/>
              </w:rPr>
            </w:pPr>
          </w:p>
          <w:p w:rsidR="00E07CC8" w:rsidRPr="000B2592" w:rsidRDefault="00A50655" w:rsidP="00D66F1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Coatzacoalcos, Veracruz</w:t>
            </w:r>
          </w:p>
        </w:tc>
        <w:tc>
          <w:tcPr>
            <w:tcW w:w="3766" w:type="dxa"/>
            <w:gridSpan w:val="6"/>
          </w:tcPr>
          <w:p w:rsidR="0014481E" w:rsidRDefault="0014481E" w:rsidP="00D66F17">
            <w:pPr>
              <w:rPr>
                <w:rFonts w:cs="Arial"/>
                <w:sz w:val="20"/>
              </w:rPr>
            </w:pPr>
            <w:r w:rsidRPr="000B2592">
              <w:rPr>
                <w:rFonts w:cs="Arial"/>
                <w:sz w:val="20"/>
              </w:rPr>
              <w:t>Celular</w:t>
            </w:r>
          </w:p>
          <w:p w:rsidR="00C4316E" w:rsidRPr="000B2592" w:rsidRDefault="00C4316E" w:rsidP="00D66F1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9212563242</w:t>
            </w:r>
          </w:p>
        </w:tc>
      </w:tr>
      <w:tr w:rsidR="0014481E" w:rsidRPr="000B2592" w:rsidTr="002B74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4"/>
          <w:gridAfter w:val="5"/>
          <w:wBefore w:w="2592" w:type="dxa"/>
          <w:wAfter w:w="3376" w:type="dxa"/>
          <w:cantSplit/>
          <w:trHeight w:val="1341"/>
        </w:trPr>
        <w:tc>
          <w:tcPr>
            <w:tcW w:w="4966" w:type="dxa"/>
            <w:gridSpan w:val="5"/>
            <w:vAlign w:val="bottom"/>
          </w:tcPr>
          <w:p w:rsidR="0014481E" w:rsidRDefault="0014481E" w:rsidP="00D66F17">
            <w:pPr>
              <w:jc w:val="center"/>
              <w:rPr>
                <w:rFonts w:cs="Arial"/>
                <w:sz w:val="20"/>
              </w:rPr>
            </w:pPr>
          </w:p>
          <w:p w:rsidR="0014481E" w:rsidRPr="000B2592" w:rsidRDefault="00C4316E" w:rsidP="00D66F1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Enrique Toto Hernández</w:t>
            </w:r>
          </w:p>
          <w:p w:rsidR="0014481E" w:rsidRPr="000B2592" w:rsidRDefault="0014481E" w:rsidP="00E07CC8">
            <w:pPr>
              <w:jc w:val="center"/>
              <w:rPr>
                <w:rFonts w:cs="Arial"/>
                <w:sz w:val="20"/>
              </w:rPr>
            </w:pPr>
            <w:r w:rsidRPr="000B2592">
              <w:rPr>
                <w:rFonts w:cs="Arial"/>
                <w:sz w:val="20"/>
              </w:rPr>
              <w:t xml:space="preserve">NOMBRE Y FIRMA DEL </w:t>
            </w:r>
            <w:r w:rsidR="00E07CC8">
              <w:rPr>
                <w:rFonts w:cs="Arial"/>
                <w:sz w:val="20"/>
              </w:rPr>
              <w:t>ALUMNO</w:t>
            </w:r>
          </w:p>
        </w:tc>
      </w:tr>
    </w:tbl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rPr>
          <w:b/>
          <w:sz w:val="72"/>
          <w:szCs w:val="72"/>
          <w:lang w:val="es-ES"/>
        </w:rPr>
      </w:pPr>
    </w:p>
    <w:p w:rsidR="0014481E" w:rsidRDefault="0014481E" w:rsidP="0014481E">
      <w:pPr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E07CC8" w:rsidRDefault="00E07CC8" w:rsidP="0014481E">
      <w:pPr>
        <w:jc w:val="center"/>
        <w:rPr>
          <w:b/>
          <w:sz w:val="72"/>
          <w:szCs w:val="72"/>
          <w:lang w:val="es-ES"/>
        </w:rPr>
      </w:pPr>
    </w:p>
    <w:p w:rsidR="00E07CC8" w:rsidRDefault="00E07CC8" w:rsidP="0014481E">
      <w:pPr>
        <w:jc w:val="center"/>
        <w:rPr>
          <w:b/>
          <w:sz w:val="72"/>
          <w:szCs w:val="72"/>
          <w:lang w:val="es-ES"/>
        </w:rPr>
      </w:pPr>
    </w:p>
    <w:p w:rsidR="00E07CC8" w:rsidRDefault="00E07CC8" w:rsidP="0014481E">
      <w:pPr>
        <w:jc w:val="center"/>
        <w:rPr>
          <w:b/>
          <w:sz w:val="72"/>
          <w:szCs w:val="72"/>
          <w:lang w:val="es-ES"/>
        </w:rPr>
      </w:pPr>
    </w:p>
    <w:p w:rsidR="00E07CC8" w:rsidRDefault="00E07CC8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E07CC8" w:rsidP="0014481E">
      <w:pPr>
        <w:jc w:val="center"/>
        <w:rPr>
          <w:sz w:val="72"/>
          <w:szCs w:val="72"/>
          <w:lang w:val="es-ES"/>
        </w:rPr>
      </w:pPr>
      <w:r>
        <w:rPr>
          <w:b/>
          <w:sz w:val="72"/>
          <w:szCs w:val="72"/>
          <w:lang w:val="es-ES"/>
        </w:rPr>
        <w:t xml:space="preserve">Evaluación </w:t>
      </w:r>
      <w:r w:rsidR="0014481E">
        <w:rPr>
          <w:b/>
          <w:sz w:val="72"/>
          <w:szCs w:val="72"/>
          <w:lang w:val="es-ES"/>
        </w:rPr>
        <w:t>Diagnóstic</w:t>
      </w:r>
      <w:r>
        <w:rPr>
          <w:b/>
          <w:sz w:val="72"/>
          <w:szCs w:val="72"/>
          <w:lang w:val="es-ES"/>
        </w:rPr>
        <w:t>a</w:t>
      </w:r>
      <w:r w:rsidR="0014481E">
        <w:rPr>
          <w:b/>
          <w:sz w:val="72"/>
          <w:szCs w:val="72"/>
          <w:lang w:val="es-ES"/>
        </w:rPr>
        <w:t xml:space="preserve"> del Alumno</w:t>
      </w: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sz w:val="72"/>
          <w:szCs w:val="72"/>
          <w:lang w:val="es-ES"/>
        </w:rPr>
      </w:pPr>
      <w:r>
        <w:rPr>
          <w:b/>
          <w:sz w:val="72"/>
          <w:szCs w:val="72"/>
          <w:lang w:val="es-ES"/>
        </w:rPr>
        <w:t>Documentos de Inf</w:t>
      </w:r>
      <w:r w:rsidR="00E07CC8">
        <w:rPr>
          <w:b/>
          <w:sz w:val="72"/>
          <w:szCs w:val="72"/>
          <w:lang w:val="es-ES"/>
        </w:rPr>
        <w:t xml:space="preserve">ormación General del </w:t>
      </w:r>
      <w:r>
        <w:rPr>
          <w:b/>
          <w:sz w:val="72"/>
          <w:szCs w:val="72"/>
          <w:lang w:val="es-ES"/>
        </w:rPr>
        <w:t xml:space="preserve">Alumno </w:t>
      </w: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E07CC8" w:rsidRDefault="00E07CC8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  <w:r>
        <w:rPr>
          <w:b/>
          <w:sz w:val="72"/>
          <w:szCs w:val="72"/>
          <w:lang w:val="es-ES"/>
        </w:rPr>
        <w:t>Plan de Evaluación Acordado</w:t>
      </w:r>
    </w:p>
    <w:p w:rsidR="00E07CC8" w:rsidRPr="00E07CC8" w:rsidRDefault="00E07CC8" w:rsidP="0014481E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(Tabla de ponderación)</w:t>
      </w: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sz w:val="72"/>
          <w:szCs w:val="72"/>
          <w:lang w:val="es-ES"/>
        </w:rPr>
      </w:pPr>
      <w:r>
        <w:rPr>
          <w:b/>
          <w:sz w:val="72"/>
          <w:szCs w:val="72"/>
          <w:lang w:val="es-ES"/>
        </w:rPr>
        <w:t>Instrumentos de Evaluación Aplicados</w:t>
      </w: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  <w:r>
        <w:rPr>
          <w:b/>
          <w:sz w:val="72"/>
          <w:szCs w:val="72"/>
          <w:lang w:val="es-ES"/>
        </w:rPr>
        <w:t>Evidencias del Alumno</w:t>
      </w:r>
    </w:p>
    <w:p w:rsidR="00E07CC8" w:rsidRPr="00E07CC8" w:rsidRDefault="00E07CC8" w:rsidP="0014481E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(Reportes de prácticas)</w:t>
      </w: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jc w:val="both"/>
        <w:rPr>
          <w:lang w:val="es-ES"/>
        </w:rPr>
      </w:pPr>
    </w:p>
    <w:p w:rsidR="0014481E" w:rsidRDefault="0014481E" w:rsidP="0014481E">
      <w:pPr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E07CC8" w:rsidRDefault="00E07CC8" w:rsidP="0014481E">
      <w:pPr>
        <w:jc w:val="center"/>
        <w:rPr>
          <w:b/>
          <w:sz w:val="72"/>
          <w:szCs w:val="72"/>
          <w:lang w:val="es-ES"/>
        </w:rPr>
      </w:pPr>
    </w:p>
    <w:p w:rsidR="00E07CC8" w:rsidRDefault="00E07CC8" w:rsidP="0014481E">
      <w:pPr>
        <w:jc w:val="center"/>
        <w:rPr>
          <w:b/>
          <w:sz w:val="72"/>
          <w:szCs w:val="72"/>
          <w:lang w:val="es-ES"/>
        </w:rPr>
      </w:pPr>
    </w:p>
    <w:p w:rsidR="00E07CC8" w:rsidRDefault="00E07CC8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  <w:r>
        <w:rPr>
          <w:b/>
          <w:sz w:val="72"/>
          <w:szCs w:val="72"/>
          <w:lang w:val="es-ES"/>
        </w:rPr>
        <w:t>Cédula de Evaluación</w:t>
      </w: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jc w:val="center"/>
        <w:rPr>
          <w:b/>
          <w:sz w:val="72"/>
          <w:szCs w:val="72"/>
          <w:lang w:val="es-ES"/>
        </w:rPr>
      </w:pPr>
    </w:p>
    <w:p w:rsidR="00C4316E" w:rsidRDefault="00C4316E" w:rsidP="0014481E">
      <w:pPr>
        <w:jc w:val="center"/>
        <w:rPr>
          <w:b/>
          <w:sz w:val="72"/>
          <w:szCs w:val="72"/>
          <w:lang w:val="es-ES"/>
        </w:rPr>
      </w:pPr>
    </w:p>
    <w:p w:rsidR="00C4316E" w:rsidRDefault="00C4316E" w:rsidP="0014481E">
      <w:pPr>
        <w:jc w:val="center"/>
        <w:rPr>
          <w:b/>
          <w:sz w:val="72"/>
          <w:szCs w:val="72"/>
          <w:lang w:val="es-ES"/>
        </w:rPr>
      </w:pPr>
    </w:p>
    <w:p w:rsidR="0014481E" w:rsidRDefault="0014481E" w:rsidP="0014481E">
      <w:pPr>
        <w:tabs>
          <w:tab w:val="left" w:pos="5200"/>
        </w:tabs>
        <w:rPr>
          <w:lang w:val="es-ES"/>
        </w:rPr>
      </w:pPr>
    </w:p>
    <w:p w:rsidR="0014481E" w:rsidRDefault="0014481E" w:rsidP="0014481E">
      <w:pPr>
        <w:tabs>
          <w:tab w:val="left" w:pos="5200"/>
        </w:tabs>
        <w:rPr>
          <w:lang w:val="es-ES"/>
        </w:rPr>
      </w:pPr>
    </w:p>
    <w:p w:rsidR="0014481E" w:rsidRDefault="0014481E" w:rsidP="0014481E">
      <w:pPr>
        <w:tabs>
          <w:tab w:val="left" w:pos="5200"/>
        </w:tabs>
        <w:rPr>
          <w:lang w:val="es-ES"/>
        </w:rPr>
      </w:pPr>
    </w:p>
    <w:p w:rsidR="0014481E" w:rsidRDefault="0014481E" w:rsidP="0014481E">
      <w:pPr>
        <w:tabs>
          <w:tab w:val="left" w:pos="5200"/>
        </w:tabs>
        <w:rPr>
          <w:lang w:val="es-ES"/>
        </w:rPr>
      </w:pPr>
    </w:p>
    <w:p w:rsidR="0014481E" w:rsidRDefault="0014481E" w:rsidP="0014481E">
      <w:pPr>
        <w:tabs>
          <w:tab w:val="left" w:pos="5200"/>
        </w:tabs>
        <w:rPr>
          <w:lang w:val="es-ES"/>
        </w:rPr>
      </w:pPr>
    </w:p>
    <w:p w:rsidR="0014481E" w:rsidRDefault="0014481E" w:rsidP="0014481E">
      <w:pPr>
        <w:tabs>
          <w:tab w:val="left" w:pos="5200"/>
        </w:tabs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CEDULA DE EVALUACIÒN Y REPORTE DE ORIENTACIÒN</w:t>
      </w:r>
    </w:p>
    <w:p w:rsidR="0014481E" w:rsidRDefault="0014481E" w:rsidP="0014481E">
      <w:pPr>
        <w:tabs>
          <w:tab w:val="left" w:pos="5200"/>
        </w:tabs>
        <w:rPr>
          <w:b/>
          <w:sz w:val="36"/>
          <w:szCs w:val="36"/>
          <w:lang w:val="es-ES"/>
        </w:rPr>
      </w:pPr>
    </w:p>
    <w:tbl>
      <w:tblPr>
        <w:tblW w:w="1077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"/>
        <w:gridCol w:w="1695"/>
        <w:gridCol w:w="1842"/>
        <w:gridCol w:w="571"/>
        <w:gridCol w:w="988"/>
        <w:gridCol w:w="146"/>
        <w:gridCol w:w="429"/>
        <w:gridCol w:w="420"/>
        <w:gridCol w:w="1699"/>
        <w:gridCol w:w="678"/>
        <w:gridCol w:w="1174"/>
      </w:tblGrid>
      <w:tr w:rsidR="0014481E" w:rsidTr="00D66F17">
        <w:trPr>
          <w:gridBefore w:val="1"/>
          <w:wBefore w:w="1131" w:type="dxa"/>
          <w:cantSplit/>
        </w:trPr>
        <w:tc>
          <w:tcPr>
            <w:tcW w:w="6091" w:type="dxa"/>
            <w:gridSpan w:val="7"/>
          </w:tcPr>
          <w:p w:rsidR="0014481E" w:rsidRDefault="0014481E" w:rsidP="00D66F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PLANTEL “DON JUAN OSORIO LÒPEZ”</w:t>
            </w:r>
          </w:p>
        </w:tc>
        <w:tc>
          <w:tcPr>
            <w:tcW w:w="3551" w:type="dxa"/>
            <w:gridSpan w:val="3"/>
          </w:tcPr>
          <w:p w:rsidR="0014481E" w:rsidRDefault="0014481E" w:rsidP="00D66F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CLAVE: 058</w:t>
            </w:r>
          </w:p>
        </w:tc>
      </w:tr>
      <w:tr w:rsidR="0014481E" w:rsidTr="00D66F17">
        <w:trPr>
          <w:cantSplit/>
          <w:trHeight w:val="217"/>
        </w:trPr>
        <w:tc>
          <w:tcPr>
            <w:tcW w:w="10773" w:type="dxa"/>
            <w:gridSpan w:val="11"/>
            <w:shd w:val="pct10" w:color="000000" w:fill="FFFFFF"/>
          </w:tcPr>
          <w:p w:rsidR="0014481E" w:rsidRDefault="0014481E" w:rsidP="00E07CC8">
            <w:pPr>
              <w:pStyle w:val="Ttulo2"/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DATOS GENERALES DEL </w:t>
            </w:r>
            <w:r w:rsidR="00E07CC8">
              <w:rPr>
                <w:rFonts w:cs="Arial"/>
                <w:sz w:val="20"/>
                <w:lang w:val="es-ES"/>
              </w:rPr>
              <w:t>ALUMNO</w:t>
            </w:r>
          </w:p>
        </w:tc>
      </w:tr>
      <w:tr w:rsidR="0014481E" w:rsidTr="00D66F17">
        <w:trPr>
          <w:cantSplit/>
          <w:trHeight w:val="357"/>
        </w:trPr>
        <w:tc>
          <w:tcPr>
            <w:tcW w:w="6802" w:type="dxa"/>
            <w:gridSpan w:val="7"/>
            <w:vMerge w:val="restart"/>
          </w:tcPr>
          <w:p w:rsidR="0014481E" w:rsidRDefault="0014481E" w:rsidP="00D66F17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NOMBRE DEL ALUMNO:</w:t>
            </w:r>
          </w:p>
          <w:p w:rsidR="0014481E" w:rsidRDefault="00C4316E" w:rsidP="00D66F17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Toto Hernández Enrique</w:t>
            </w:r>
          </w:p>
          <w:p w:rsidR="0014481E" w:rsidRDefault="0014481E" w:rsidP="00D66F17">
            <w:pPr>
              <w:rPr>
                <w:rFonts w:cs="Arial"/>
                <w:bCs/>
              </w:rPr>
            </w:pPr>
          </w:p>
        </w:tc>
        <w:tc>
          <w:tcPr>
            <w:tcW w:w="3971" w:type="dxa"/>
            <w:gridSpan w:val="4"/>
          </w:tcPr>
          <w:p w:rsidR="0014481E" w:rsidRDefault="0014481E" w:rsidP="00D66F17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MATRICULA:</w:t>
            </w:r>
            <w:r w:rsidR="00A573EF">
              <w:rPr>
                <w:rFonts w:cs="Arial"/>
                <w:bCs/>
              </w:rPr>
              <w:t>160580</w:t>
            </w:r>
            <w:r w:rsidR="00580B60">
              <w:rPr>
                <w:rFonts w:cs="Arial"/>
                <w:bCs/>
              </w:rPr>
              <w:t>180-0</w:t>
            </w:r>
          </w:p>
        </w:tc>
      </w:tr>
      <w:tr w:rsidR="0014481E" w:rsidTr="00D66F17">
        <w:trPr>
          <w:cantSplit/>
          <w:trHeight w:val="254"/>
        </w:trPr>
        <w:tc>
          <w:tcPr>
            <w:tcW w:w="6802" w:type="dxa"/>
            <w:gridSpan w:val="7"/>
            <w:vMerge/>
          </w:tcPr>
          <w:p w:rsidR="0014481E" w:rsidRDefault="0014481E" w:rsidP="0014481E">
            <w:pPr>
              <w:numPr>
                <w:ilvl w:val="0"/>
                <w:numId w:val="39"/>
              </w:numPr>
              <w:rPr>
                <w:rFonts w:cs="Arial"/>
                <w:b/>
              </w:rPr>
            </w:pPr>
          </w:p>
        </w:tc>
        <w:tc>
          <w:tcPr>
            <w:tcW w:w="3971" w:type="dxa"/>
            <w:gridSpan w:val="4"/>
          </w:tcPr>
          <w:p w:rsidR="0014481E" w:rsidRDefault="0014481E" w:rsidP="00D66F17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FECHA: </w:t>
            </w:r>
            <w:r w:rsidR="00580B60">
              <w:rPr>
                <w:rFonts w:cs="Arial"/>
                <w:bCs/>
              </w:rPr>
              <w:t>1</w:t>
            </w:r>
            <w:r w:rsidR="00DA486B">
              <w:rPr>
                <w:rFonts w:cs="Arial"/>
                <w:bCs/>
              </w:rPr>
              <w:t>-</w:t>
            </w:r>
            <w:proofErr w:type="gramStart"/>
            <w:r w:rsidR="00B00C0F">
              <w:rPr>
                <w:rFonts w:cs="Arial"/>
                <w:bCs/>
              </w:rPr>
              <w:t>Febrero</w:t>
            </w:r>
            <w:proofErr w:type="gramEnd"/>
            <w:r w:rsidR="00B00C0F">
              <w:rPr>
                <w:rFonts w:cs="Arial"/>
                <w:bCs/>
              </w:rPr>
              <w:t xml:space="preserve"> </w:t>
            </w:r>
            <w:r w:rsidR="00DA486B">
              <w:rPr>
                <w:rFonts w:cs="Arial"/>
                <w:bCs/>
              </w:rPr>
              <w:t>-2019</w:t>
            </w:r>
          </w:p>
        </w:tc>
      </w:tr>
      <w:tr w:rsidR="00E07CC8" w:rsidTr="008E6A7D">
        <w:trPr>
          <w:cantSplit/>
          <w:trHeight w:val="918"/>
        </w:trPr>
        <w:tc>
          <w:tcPr>
            <w:tcW w:w="6802" w:type="dxa"/>
            <w:gridSpan w:val="7"/>
          </w:tcPr>
          <w:p w:rsidR="00E07CC8" w:rsidRDefault="00C4316E" w:rsidP="00D66F1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MODULO: </w:t>
            </w:r>
            <w:r w:rsidR="00B00C0F">
              <w:rPr>
                <w:rFonts w:cs="Arial"/>
              </w:rPr>
              <w:t>Tratamiento de Imagen y Audio</w:t>
            </w:r>
          </w:p>
        </w:tc>
        <w:tc>
          <w:tcPr>
            <w:tcW w:w="3971" w:type="dxa"/>
            <w:gridSpan w:val="4"/>
          </w:tcPr>
          <w:p w:rsidR="00E07CC8" w:rsidRDefault="00C4316E" w:rsidP="00D66F1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SIGLEMA: </w:t>
            </w:r>
            <w:r w:rsidR="00DA486B">
              <w:rPr>
                <w:rFonts w:cs="Arial"/>
              </w:rPr>
              <w:t>ACOO</w:t>
            </w:r>
            <w:r w:rsidR="00C915A9">
              <w:rPr>
                <w:rFonts w:cs="Arial"/>
              </w:rPr>
              <w:t>-0</w:t>
            </w:r>
            <w:r w:rsidR="00DA486B">
              <w:rPr>
                <w:rFonts w:cs="Arial"/>
              </w:rPr>
              <w:t>2</w:t>
            </w:r>
          </w:p>
        </w:tc>
      </w:tr>
      <w:tr w:rsidR="0014481E" w:rsidTr="00D66F17">
        <w:trPr>
          <w:cantSplit/>
          <w:trHeight w:val="643"/>
        </w:trPr>
        <w:tc>
          <w:tcPr>
            <w:tcW w:w="6373" w:type="dxa"/>
            <w:gridSpan w:val="6"/>
          </w:tcPr>
          <w:p w:rsidR="0014481E" w:rsidRDefault="0014481E" w:rsidP="00D66F17">
            <w:pPr>
              <w:rPr>
                <w:rFonts w:cs="Arial"/>
              </w:rPr>
            </w:pPr>
            <w:r>
              <w:rPr>
                <w:rFonts w:cs="Arial"/>
              </w:rPr>
              <w:t>PRESTADOR DE SERVICIOS PROFESIONALES:</w:t>
            </w:r>
          </w:p>
          <w:p w:rsidR="0014481E" w:rsidRDefault="00B00C0F" w:rsidP="00701EE2">
            <w:pPr>
              <w:rPr>
                <w:rFonts w:cs="Arial"/>
              </w:rPr>
            </w:pPr>
            <w:r>
              <w:rPr>
                <w:rFonts w:cs="Arial"/>
              </w:rPr>
              <w:t>Cesar Gerónimo Morales Paredes</w:t>
            </w:r>
            <w:r w:rsidR="00C915A9">
              <w:rPr>
                <w:rFonts w:cs="Arial"/>
              </w:rPr>
              <w:t xml:space="preserve"> </w:t>
            </w:r>
          </w:p>
        </w:tc>
        <w:tc>
          <w:tcPr>
            <w:tcW w:w="4400" w:type="dxa"/>
            <w:gridSpan w:val="5"/>
          </w:tcPr>
          <w:p w:rsidR="0014481E" w:rsidRDefault="0014481E" w:rsidP="00D66F17">
            <w:pPr>
              <w:rPr>
                <w:rFonts w:cs="Arial"/>
              </w:rPr>
            </w:pPr>
            <w:r>
              <w:rPr>
                <w:rFonts w:cs="Arial"/>
              </w:rPr>
              <w:t xml:space="preserve">AREA </w:t>
            </w:r>
            <w:r w:rsidR="00C4316E">
              <w:rPr>
                <w:rFonts w:cs="Arial"/>
              </w:rPr>
              <w:t>PROFESIONAL: SOMA</w:t>
            </w:r>
            <w:r w:rsidR="00580B60">
              <w:rPr>
                <w:rFonts w:cs="Arial"/>
              </w:rPr>
              <w:t>-</w:t>
            </w:r>
            <w:r w:rsidR="00DA486B">
              <w:rPr>
                <w:rFonts w:cs="Arial"/>
              </w:rPr>
              <w:t>6</w:t>
            </w:r>
            <w:r w:rsidR="00580B60">
              <w:rPr>
                <w:rFonts w:cs="Arial"/>
              </w:rPr>
              <w:t>05</w:t>
            </w:r>
          </w:p>
        </w:tc>
      </w:tr>
      <w:tr w:rsidR="0014481E" w:rsidTr="00D66F17">
        <w:trPr>
          <w:cantSplit/>
          <w:trHeight w:val="300"/>
        </w:trPr>
        <w:tc>
          <w:tcPr>
            <w:tcW w:w="2826" w:type="dxa"/>
            <w:gridSpan w:val="2"/>
            <w:tcBorders>
              <w:right w:val="nil"/>
            </w:tcBorders>
            <w:shd w:val="pct20" w:color="000000" w:fill="FFFFFF"/>
            <w:vAlign w:val="center"/>
          </w:tcPr>
          <w:p w:rsidR="0014481E" w:rsidRDefault="0014481E" w:rsidP="00D66F1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JUICIO DE COMPETENCIA: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pct20" w:color="000000" w:fill="FFFFFF"/>
            <w:vAlign w:val="center"/>
          </w:tcPr>
          <w:p w:rsidR="0014481E" w:rsidRDefault="0014481E" w:rsidP="00D66F1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COMPETENTE 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14481E" w:rsidRDefault="0014481E" w:rsidP="00D66F17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988" w:type="dxa"/>
            <w:tcBorders>
              <w:right w:val="nil"/>
            </w:tcBorders>
            <w:shd w:val="pct20" w:color="000000" w:fill="FFFFFF"/>
            <w:vAlign w:val="center"/>
          </w:tcPr>
          <w:p w:rsidR="0014481E" w:rsidRDefault="0014481E" w:rsidP="00D66F17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0" w:color="000000" w:fill="FFFFFF"/>
            <w:vAlign w:val="center"/>
          </w:tcPr>
          <w:p w:rsidR="0014481E" w:rsidRDefault="0014481E" w:rsidP="00D66F1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TODAVÍA NO COMPETENTE</w:t>
            </w:r>
          </w:p>
        </w:tc>
        <w:tc>
          <w:tcPr>
            <w:tcW w:w="678" w:type="dxa"/>
            <w:tcBorders>
              <w:left w:val="single" w:sz="4" w:space="0" w:color="auto"/>
            </w:tcBorders>
            <w:shd w:val="clear" w:color="000000" w:fill="auto"/>
          </w:tcPr>
          <w:p w:rsidR="0014481E" w:rsidRDefault="0014481E" w:rsidP="00D66F17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174" w:type="dxa"/>
            <w:shd w:val="pct20" w:color="000000" w:fill="FFFFFF"/>
          </w:tcPr>
          <w:p w:rsidR="0014481E" w:rsidRDefault="0014481E" w:rsidP="00D66F17">
            <w:pPr>
              <w:jc w:val="center"/>
              <w:rPr>
                <w:rFonts w:cs="Arial"/>
                <w:b/>
              </w:rPr>
            </w:pPr>
          </w:p>
        </w:tc>
      </w:tr>
      <w:tr w:rsidR="0014481E" w:rsidTr="00D66F17">
        <w:trPr>
          <w:cantSplit/>
          <w:trHeight w:val="472"/>
        </w:trPr>
        <w:tc>
          <w:tcPr>
            <w:tcW w:w="10773" w:type="dxa"/>
            <w:gridSpan w:val="11"/>
          </w:tcPr>
          <w:p w:rsidR="0014481E" w:rsidRDefault="0014481E" w:rsidP="00D66F17">
            <w:pPr>
              <w:rPr>
                <w:rFonts w:cs="Arial"/>
              </w:rPr>
            </w:pPr>
            <w:r>
              <w:rPr>
                <w:rFonts w:cs="Arial"/>
              </w:rPr>
              <w:t>OBSERVACIONES:</w:t>
            </w:r>
          </w:p>
          <w:p w:rsidR="0014481E" w:rsidRDefault="0014481E" w:rsidP="00D66F17">
            <w:pPr>
              <w:rPr>
                <w:rFonts w:cs="Arial"/>
              </w:rPr>
            </w:pPr>
          </w:p>
          <w:p w:rsidR="0014481E" w:rsidRDefault="0014481E" w:rsidP="00D66F17">
            <w:pPr>
              <w:rPr>
                <w:rFonts w:cs="Arial"/>
              </w:rPr>
            </w:pPr>
          </w:p>
          <w:p w:rsidR="0014481E" w:rsidRDefault="0014481E" w:rsidP="00D66F17">
            <w:pPr>
              <w:rPr>
                <w:rFonts w:cs="Arial"/>
              </w:rPr>
            </w:pPr>
          </w:p>
          <w:p w:rsidR="0014481E" w:rsidRDefault="0014481E" w:rsidP="00D66F17">
            <w:pPr>
              <w:rPr>
                <w:rFonts w:cs="Arial"/>
              </w:rPr>
            </w:pPr>
          </w:p>
        </w:tc>
      </w:tr>
      <w:tr w:rsidR="0014481E" w:rsidTr="00D66F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00"/>
        </w:trPr>
        <w:tc>
          <w:tcPr>
            <w:tcW w:w="10773" w:type="dxa"/>
            <w:gridSpan w:val="11"/>
            <w:tcBorders>
              <w:top w:val="single" w:sz="4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5" w:color="auto" w:fill="FFFFFF"/>
          </w:tcPr>
          <w:p w:rsidR="0014481E" w:rsidRDefault="0014481E" w:rsidP="00D66F17">
            <w:pPr>
              <w:pStyle w:val="Ttulo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REPORTE DE ORIENTACIÓN</w:t>
            </w:r>
          </w:p>
        </w:tc>
      </w:tr>
      <w:tr w:rsidR="0014481E" w:rsidTr="00D66F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</w:trPr>
        <w:tc>
          <w:tcPr>
            <w:tcW w:w="10773" w:type="dxa"/>
            <w:gridSpan w:val="11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14481E" w:rsidRDefault="0014481E" w:rsidP="00D66F17">
            <w:pPr>
              <w:pStyle w:val="Ttulo2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Fecha en que se proporcionó la orientación:</w:t>
            </w:r>
          </w:p>
        </w:tc>
      </w:tr>
      <w:tr w:rsidR="00E07CC8" w:rsidTr="00D66F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</w:trPr>
        <w:tc>
          <w:tcPr>
            <w:tcW w:w="10773" w:type="dxa"/>
            <w:gridSpan w:val="11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E07CC8" w:rsidRDefault="00E07CC8" w:rsidP="00D66F17">
            <w:pPr>
              <w:pStyle w:val="Ttulo2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OPORTUNIDADES DE MEJORA:</w:t>
            </w:r>
          </w:p>
          <w:p w:rsidR="00E07CC8" w:rsidRDefault="00E07CC8" w:rsidP="00E07CC8">
            <w:pPr>
              <w:rPr>
                <w:lang w:val="es-ES"/>
              </w:rPr>
            </w:pPr>
          </w:p>
          <w:p w:rsidR="00E07CC8" w:rsidRDefault="00E07CC8" w:rsidP="00E07CC8">
            <w:pPr>
              <w:rPr>
                <w:lang w:val="es-ES"/>
              </w:rPr>
            </w:pPr>
          </w:p>
          <w:p w:rsidR="00E07CC8" w:rsidRDefault="00E07CC8" w:rsidP="00E07CC8">
            <w:pPr>
              <w:rPr>
                <w:lang w:val="es-ES"/>
              </w:rPr>
            </w:pPr>
          </w:p>
          <w:p w:rsidR="00E07CC8" w:rsidRDefault="00E07CC8" w:rsidP="00E07CC8">
            <w:pPr>
              <w:rPr>
                <w:lang w:val="es-ES"/>
              </w:rPr>
            </w:pPr>
          </w:p>
          <w:p w:rsidR="00E07CC8" w:rsidRPr="00E07CC8" w:rsidRDefault="00E07CC8" w:rsidP="00E07CC8">
            <w:pPr>
              <w:rPr>
                <w:lang w:val="es-ES"/>
              </w:rPr>
            </w:pPr>
          </w:p>
        </w:tc>
      </w:tr>
      <w:tr w:rsidR="00E07CC8" w:rsidTr="00D66F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</w:trPr>
        <w:tc>
          <w:tcPr>
            <w:tcW w:w="10773" w:type="dxa"/>
            <w:gridSpan w:val="11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E07CC8" w:rsidRDefault="00E07CC8" w:rsidP="00D66F17">
            <w:pPr>
              <w:pStyle w:val="Ttulo2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MEJORES PRÁCTICAS:</w:t>
            </w:r>
          </w:p>
          <w:p w:rsidR="00E07CC8" w:rsidRDefault="00E07CC8" w:rsidP="00E07CC8">
            <w:pPr>
              <w:rPr>
                <w:lang w:val="es-ES"/>
              </w:rPr>
            </w:pPr>
          </w:p>
          <w:p w:rsidR="00E07CC8" w:rsidRDefault="00E07CC8" w:rsidP="00E07CC8">
            <w:pPr>
              <w:rPr>
                <w:lang w:val="es-ES"/>
              </w:rPr>
            </w:pPr>
          </w:p>
          <w:p w:rsidR="00E07CC8" w:rsidRDefault="00E07CC8" w:rsidP="00E07CC8">
            <w:pPr>
              <w:rPr>
                <w:lang w:val="es-ES"/>
              </w:rPr>
            </w:pPr>
          </w:p>
          <w:p w:rsidR="00E07CC8" w:rsidRPr="00E07CC8" w:rsidRDefault="00E07CC8" w:rsidP="00E07CC8">
            <w:pPr>
              <w:rPr>
                <w:lang w:val="es-ES"/>
              </w:rPr>
            </w:pPr>
          </w:p>
        </w:tc>
      </w:tr>
    </w:tbl>
    <w:p w:rsidR="0014481E" w:rsidRDefault="0014481E" w:rsidP="0014481E">
      <w:pPr>
        <w:tabs>
          <w:tab w:val="left" w:pos="5200"/>
        </w:tabs>
        <w:rPr>
          <w:lang w:val="es-ES"/>
        </w:rPr>
      </w:pPr>
    </w:p>
    <w:p w:rsidR="0014481E" w:rsidRDefault="0014481E" w:rsidP="0014481E">
      <w:pPr>
        <w:tabs>
          <w:tab w:val="left" w:pos="5200"/>
        </w:tabs>
        <w:rPr>
          <w:lang w:val="es-ES"/>
        </w:rPr>
      </w:pPr>
    </w:p>
    <w:p w:rsidR="0014481E" w:rsidRDefault="0014481E" w:rsidP="0014481E">
      <w:pPr>
        <w:tabs>
          <w:tab w:val="left" w:pos="5200"/>
        </w:tabs>
        <w:rPr>
          <w:lang w:val="es-ES"/>
        </w:rPr>
      </w:pPr>
    </w:p>
    <w:p w:rsidR="00E07CC8" w:rsidRDefault="00B00C0F" w:rsidP="00C915A9">
      <w:pPr>
        <w:tabs>
          <w:tab w:val="left" w:pos="5200"/>
        </w:tabs>
        <w:jc w:val="center"/>
        <w:rPr>
          <w:lang w:val="es-ES"/>
        </w:rPr>
      </w:pPr>
      <w:r>
        <w:rPr>
          <w:lang w:val="es-ES"/>
        </w:rPr>
        <w:t xml:space="preserve">Ing. Cesar Gerónimo </w:t>
      </w:r>
      <w:bookmarkStart w:id="0" w:name="_GoBack"/>
      <w:bookmarkEnd w:id="0"/>
      <w:r>
        <w:rPr>
          <w:lang w:val="es-ES"/>
        </w:rPr>
        <w:t>Morales Paredes</w:t>
      </w:r>
    </w:p>
    <w:tbl>
      <w:tblPr>
        <w:tblW w:w="0" w:type="auto"/>
        <w:jc w:val="center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6948"/>
      </w:tblGrid>
      <w:tr w:rsidR="0014481E" w:rsidTr="00D66F17">
        <w:trPr>
          <w:trHeight w:val="330"/>
          <w:jc w:val="center"/>
        </w:trPr>
        <w:tc>
          <w:tcPr>
            <w:tcW w:w="6948" w:type="dxa"/>
          </w:tcPr>
          <w:p w:rsidR="0014481E" w:rsidRDefault="0014481E" w:rsidP="00E07CC8">
            <w:pPr>
              <w:tabs>
                <w:tab w:val="left" w:pos="520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y Firma del</w:t>
            </w:r>
            <w:r w:rsidR="00E07CC8">
              <w:rPr>
                <w:b/>
                <w:lang w:val="es-ES"/>
              </w:rPr>
              <w:t xml:space="preserve"> Docente</w:t>
            </w:r>
          </w:p>
        </w:tc>
      </w:tr>
    </w:tbl>
    <w:p w:rsidR="0014481E" w:rsidRPr="0014481E" w:rsidRDefault="0014481E" w:rsidP="00C61CBB">
      <w:pPr>
        <w:rPr>
          <w:rFonts w:cs="Arial"/>
          <w:sz w:val="20"/>
          <w:szCs w:val="18"/>
          <w:lang w:val="es-ES"/>
        </w:rPr>
      </w:pPr>
    </w:p>
    <w:sectPr w:rsidR="0014481E" w:rsidRPr="0014481E" w:rsidSect="00B455D8">
      <w:headerReference w:type="default" r:id="rId8"/>
      <w:footerReference w:type="default" r:id="rId9"/>
      <w:pgSz w:w="12242" w:h="15842" w:code="1"/>
      <w:pgMar w:top="1947" w:right="1418" w:bottom="993" w:left="1418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519" w:rsidRDefault="00286519">
      <w:r>
        <w:separator/>
      </w:r>
    </w:p>
  </w:endnote>
  <w:endnote w:type="continuationSeparator" w:id="0">
    <w:p w:rsidR="00286519" w:rsidRDefault="0028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quiem Display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645" w:rsidRPr="00B455D8" w:rsidRDefault="006A7645" w:rsidP="00B455D8">
    <w:pPr>
      <w:pStyle w:val="Piedepgina"/>
      <w:pBdr>
        <w:top w:val="single" w:sz="12" w:space="0" w:color="auto"/>
      </w:pBdr>
      <w:rPr>
        <w:rFonts w:ascii="Requiem Display" w:hAnsi="Requiem Display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519" w:rsidRDefault="00286519">
      <w:r>
        <w:separator/>
      </w:r>
    </w:p>
  </w:footnote>
  <w:footnote w:type="continuationSeparator" w:id="0">
    <w:p w:rsidR="00286519" w:rsidRDefault="00286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B84" w:rsidRDefault="00217337" w:rsidP="00C65B84">
    <w:pPr>
      <w:pStyle w:val="Encabezado"/>
      <w:tabs>
        <w:tab w:val="clear" w:pos="8838"/>
        <w:tab w:val="left" w:pos="6820"/>
      </w:tabs>
      <w:jc w:val="both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7329170</wp:posOffset>
              </wp:positionH>
              <wp:positionV relativeFrom="paragraph">
                <wp:posOffset>464185</wp:posOffset>
              </wp:positionV>
              <wp:extent cx="869950" cy="233680"/>
              <wp:effectExtent l="0" t="1270" r="0" b="3175"/>
              <wp:wrapNone/>
              <wp:docPr id="3" name="Rectangl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9950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7645" w:rsidRDefault="006A7645">
                          <w:proofErr w:type="spellStart"/>
                          <w:r>
                            <w:rPr>
                              <w:b/>
                              <w:i/>
                              <w:snapToGrid w:val="0"/>
                              <w:color w:val="000000"/>
                              <w:sz w:val="16"/>
                              <w:lang w:val="en-US"/>
                            </w:rPr>
                            <w:t>Dirección</w:t>
                          </w:r>
                          <w:proofErr w:type="spellEnd"/>
                          <w:r>
                            <w:rPr>
                              <w:b/>
                              <w:i/>
                              <w:snapToGrid w:val="0"/>
                              <w:color w:val="000000"/>
                              <w:sz w:val="16"/>
                              <w:lang w:val="en-US"/>
                            </w:rPr>
                            <w:t xml:space="preserve"> General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0" o:spid="_x0000_s1027" style="position:absolute;left:0;text-align:left;margin-left:577.1pt;margin-top:36.55pt;width:68.5pt;height:18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" o:allowincell="f" filled="f" stroked="f">
              <v:textbox inset="0,0,0,0">
                <w:txbxContent>
                  <w:p w:rsidR="006A7645" w:rsidRDefault="006A7645">
                    <w:proofErr w:type="spellStart"/>
                    <w:r>
                      <w:rPr>
                        <w:b/>
                        <w:i/>
                        <w:snapToGrid w:val="0"/>
                        <w:color w:val="000000"/>
                        <w:sz w:val="16"/>
                        <w:lang w:val="en-US"/>
                      </w:rPr>
                      <w:t>Dirección</w:t>
                    </w:r>
                    <w:proofErr w:type="spellEnd"/>
                    <w:r>
                      <w:rPr>
                        <w:b/>
                        <w:i/>
                        <w:snapToGrid w:val="0"/>
                        <w:color w:val="000000"/>
                        <w:sz w:val="16"/>
                        <w:lang w:val="en-US"/>
                      </w:rPr>
                      <w:t xml:space="preserve"> General</w:t>
                    </w:r>
                  </w:p>
                </w:txbxContent>
              </v:textbox>
            </v:rect>
          </w:pict>
        </mc:Fallback>
      </mc:AlternateContent>
    </w:r>
    <w:r w:rsidR="00C65B84">
      <w:rPr>
        <w:sz w:val="14"/>
        <w:szCs w:val="14"/>
      </w:rPr>
      <w:t xml:space="preserve">        </w:t>
    </w:r>
  </w:p>
  <w:p w:rsidR="006A7645" w:rsidRDefault="00EF6734" w:rsidP="00C65B84">
    <w:pPr>
      <w:pStyle w:val="Encabezado"/>
      <w:tabs>
        <w:tab w:val="clear" w:pos="8838"/>
        <w:tab w:val="left" w:pos="6820"/>
      </w:tabs>
      <w:jc w:val="both"/>
    </w:pPr>
    <w:r>
      <w:rPr>
        <w:noProof/>
        <w:lang w:eastAsia="es-MX"/>
      </w:rPr>
      <w:drawing>
        <wp:inline distT="0" distB="0" distL="0" distR="0">
          <wp:extent cx="2428875" cy="495300"/>
          <wp:effectExtent l="19050" t="0" r="9525" b="0"/>
          <wp:docPr id="1" name="Imagen 1" descr="LOGO ENCBZDO CONALE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NCBZDO CONALE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37BAC">
      <w:t xml:space="preserve">                 </w:t>
    </w:r>
    <w:r>
      <w:rPr>
        <w:noProof/>
        <w:lang w:eastAsia="es-MX"/>
      </w:rPr>
      <w:drawing>
        <wp:inline distT="0" distB="0" distL="0" distR="0">
          <wp:extent cx="2505075" cy="419100"/>
          <wp:effectExtent l="1905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BD10264_"/>
      </v:shape>
    </w:pict>
  </w:numPicBullet>
  <w:abstractNum w:abstractNumId="0" w15:restartNumberingAfterBreak="0">
    <w:nsid w:val="00113969"/>
    <w:multiLevelType w:val="hybridMultilevel"/>
    <w:tmpl w:val="81200F8A"/>
    <w:lvl w:ilvl="0" w:tplc="EDC43070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7359F"/>
    <w:multiLevelType w:val="multilevel"/>
    <w:tmpl w:val="B3AC6E4C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B5187"/>
    <w:multiLevelType w:val="multilevel"/>
    <w:tmpl w:val="423C473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537"/>
    <w:multiLevelType w:val="singleLevel"/>
    <w:tmpl w:val="460EDAEE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" w15:restartNumberingAfterBreak="0">
    <w:nsid w:val="0B114179"/>
    <w:multiLevelType w:val="hybridMultilevel"/>
    <w:tmpl w:val="100CDD54"/>
    <w:lvl w:ilvl="0" w:tplc="18DAE916">
      <w:start w:val="2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97464"/>
    <w:multiLevelType w:val="hybridMultilevel"/>
    <w:tmpl w:val="E0F6BD66"/>
    <w:lvl w:ilvl="0" w:tplc="2A8A5A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67205"/>
    <w:multiLevelType w:val="hybridMultilevel"/>
    <w:tmpl w:val="2BB2DB80"/>
    <w:lvl w:ilvl="0" w:tplc="B838DE0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326C4"/>
    <w:multiLevelType w:val="hybridMultilevel"/>
    <w:tmpl w:val="74D4541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43838"/>
    <w:multiLevelType w:val="hybridMultilevel"/>
    <w:tmpl w:val="423C4734"/>
    <w:lvl w:ilvl="0" w:tplc="E5045A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43633"/>
    <w:multiLevelType w:val="hybridMultilevel"/>
    <w:tmpl w:val="011AC1E0"/>
    <w:lvl w:ilvl="0" w:tplc="1B2001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06387"/>
    <w:multiLevelType w:val="hybridMultilevel"/>
    <w:tmpl w:val="FD0097FE"/>
    <w:lvl w:ilvl="0" w:tplc="18C8F6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78D5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71491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4C6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DE33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F444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92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3C01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12AD7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A3643"/>
    <w:multiLevelType w:val="hybridMultilevel"/>
    <w:tmpl w:val="5DEED87C"/>
    <w:lvl w:ilvl="0" w:tplc="0DF25C4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00031"/>
    <w:multiLevelType w:val="hybridMultilevel"/>
    <w:tmpl w:val="024EA2A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B64D5"/>
    <w:multiLevelType w:val="hybridMultilevel"/>
    <w:tmpl w:val="1818CFD8"/>
    <w:lvl w:ilvl="0" w:tplc="39FCC1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5B50F8"/>
    <w:multiLevelType w:val="hybridMultilevel"/>
    <w:tmpl w:val="E7E86C1E"/>
    <w:lvl w:ilvl="0" w:tplc="C2027794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E2E31"/>
    <w:multiLevelType w:val="hybridMultilevel"/>
    <w:tmpl w:val="FD0097FE"/>
    <w:lvl w:ilvl="0" w:tplc="DB5A97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3054A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0905D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E8CC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5219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C84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24AE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A414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9C5B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E913A1"/>
    <w:multiLevelType w:val="singleLevel"/>
    <w:tmpl w:val="692AE5B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7" w15:restartNumberingAfterBreak="0">
    <w:nsid w:val="21F72DF9"/>
    <w:multiLevelType w:val="hybridMultilevel"/>
    <w:tmpl w:val="11727E74"/>
    <w:lvl w:ilvl="0" w:tplc="18DAE916">
      <w:start w:val="3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D056F"/>
    <w:multiLevelType w:val="hybridMultilevel"/>
    <w:tmpl w:val="862E0B9C"/>
    <w:lvl w:ilvl="0" w:tplc="18DAE916">
      <w:start w:val="1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78469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DA1400B"/>
    <w:multiLevelType w:val="hybridMultilevel"/>
    <w:tmpl w:val="FD0097FE"/>
    <w:lvl w:ilvl="0" w:tplc="80FE22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1AD91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CA4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612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3AFA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08BB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65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30D2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B501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AF645F"/>
    <w:multiLevelType w:val="hybridMultilevel"/>
    <w:tmpl w:val="FD0097FE"/>
    <w:lvl w:ilvl="0" w:tplc="18EA10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8703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9B5465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65B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BAD5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101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82C5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70C3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8EC8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676BD3"/>
    <w:multiLevelType w:val="hybridMultilevel"/>
    <w:tmpl w:val="BCDCDED6"/>
    <w:lvl w:ilvl="0" w:tplc="953ED5B0">
      <w:start w:val="1"/>
      <w:numFmt w:val="bullet"/>
      <w:lvlText w:val=""/>
      <w:lvlJc w:val="left"/>
      <w:pPr>
        <w:tabs>
          <w:tab w:val="num" w:pos="397"/>
        </w:tabs>
        <w:ind w:left="227" w:hanging="227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F140C3"/>
    <w:multiLevelType w:val="hybridMultilevel"/>
    <w:tmpl w:val="7FAA0E48"/>
    <w:lvl w:ilvl="0" w:tplc="7204A72A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F555FF"/>
    <w:multiLevelType w:val="hybridMultilevel"/>
    <w:tmpl w:val="B3AC6E4C"/>
    <w:lvl w:ilvl="0" w:tplc="5830A43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187CF9"/>
    <w:multiLevelType w:val="multilevel"/>
    <w:tmpl w:val="423C473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36258"/>
    <w:multiLevelType w:val="hybridMultilevel"/>
    <w:tmpl w:val="48DA38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764311"/>
    <w:multiLevelType w:val="hybridMultilevel"/>
    <w:tmpl w:val="7928630A"/>
    <w:lvl w:ilvl="0" w:tplc="193C6C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D6278"/>
    <w:multiLevelType w:val="hybridMultilevel"/>
    <w:tmpl w:val="C3F05658"/>
    <w:lvl w:ilvl="0" w:tplc="38D0039A">
      <w:start w:val="1"/>
      <w:numFmt w:val="bullet"/>
      <w:lvlText w:val=""/>
      <w:lvlPicBulletId w:val="0"/>
      <w:lvlJc w:val="left"/>
      <w:pPr>
        <w:tabs>
          <w:tab w:val="num" w:pos="397"/>
        </w:tabs>
        <w:ind w:left="397" w:hanging="37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86FA1"/>
    <w:multiLevelType w:val="hybridMultilevel"/>
    <w:tmpl w:val="93ACDAD8"/>
    <w:lvl w:ilvl="0" w:tplc="9F70F3C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9C343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25E1950"/>
    <w:multiLevelType w:val="hybridMultilevel"/>
    <w:tmpl w:val="81F638FC"/>
    <w:lvl w:ilvl="0" w:tplc="9C1ED23A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50CC9"/>
    <w:multiLevelType w:val="hybridMultilevel"/>
    <w:tmpl w:val="CA525FF8"/>
    <w:lvl w:ilvl="0" w:tplc="42A057EE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D662E"/>
    <w:multiLevelType w:val="hybridMultilevel"/>
    <w:tmpl w:val="FD0097FE"/>
    <w:lvl w:ilvl="0" w:tplc="25D014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38475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355463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C2A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A81D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BE7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261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32EE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3062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41672"/>
    <w:multiLevelType w:val="hybridMultilevel"/>
    <w:tmpl w:val="88CA3ED8"/>
    <w:lvl w:ilvl="0" w:tplc="08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426C0"/>
    <w:multiLevelType w:val="hybridMultilevel"/>
    <w:tmpl w:val="78E67528"/>
    <w:lvl w:ilvl="0" w:tplc="4148ED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82530E"/>
    <w:multiLevelType w:val="hybridMultilevel"/>
    <w:tmpl w:val="2E7A60A6"/>
    <w:lvl w:ilvl="0" w:tplc="FADA3B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D050E"/>
    <w:multiLevelType w:val="hybridMultilevel"/>
    <w:tmpl w:val="42B0E612"/>
    <w:lvl w:ilvl="0" w:tplc="080A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7D1F607E"/>
    <w:multiLevelType w:val="multilevel"/>
    <w:tmpl w:val="423C473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C5883"/>
    <w:multiLevelType w:val="hybridMultilevel"/>
    <w:tmpl w:val="80829540"/>
    <w:lvl w:ilvl="0" w:tplc="D44847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5"/>
  </w:num>
  <w:num w:numId="4">
    <w:abstractNumId w:val="33"/>
  </w:num>
  <w:num w:numId="5">
    <w:abstractNumId w:val="21"/>
  </w:num>
  <w:num w:numId="6">
    <w:abstractNumId w:val="16"/>
  </w:num>
  <w:num w:numId="7">
    <w:abstractNumId w:val="3"/>
  </w:num>
  <w:num w:numId="8">
    <w:abstractNumId w:val="26"/>
  </w:num>
  <w:num w:numId="9">
    <w:abstractNumId w:val="12"/>
  </w:num>
  <w:num w:numId="10">
    <w:abstractNumId w:val="29"/>
  </w:num>
  <w:num w:numId="11">
    <w:abstractNumId w:val="17"/>
  </w:num>
  <w:num w:numId="12">
    <w:abstractNumId w:val="14"/>
  </w:num>
  <w:num w:numId="13">
    <w:abstractNumId w:val="18"/>
  </w:num>
  <w:num w:numId="14">
    <w:abstractNumId w:val="4"/>
  </w:num>
  <w:num w:numId="15">
    <w:abstractNumId w:val="34"/>
  </w:num>
  <w:num w:numId="16">
    <w:abstractNumId w:val="13"/>
  </w:num>
  <w:num w:numId="17">
    <w:abstractNumId w:val="37"/>
  </w:num>
  <w:num w:numId="18">
    <w:abstractNumId w:val="11"/>
  </w:num>
  <w:num w:numId="19">
    <w:abstractNumId w:val="28"/>
  </w:num>
  <w:num w:numId="20">
    <w:abstractNumId w:val="32"/>
  </w:num>
  <w:num w:numId="21">
    <w:abstractNumId w:val="24"/>
  </w:num>
  <w:num w:numId="22">
    <w:abstractNumId w:val="8"/>
  </w:num>
  <w:num w:numId="23">
    <w:abstractNumId w:val="2"/>
  </w:num>
  <w:num w:numId="24">
    <w:abstractNumId w:val="1"/>
  </w:num>
  <w:num w:numId="25">
    <w:abstractNumId w:val="38"/>
  </w:num>
  <w:num w:numId="26">
    <w:abstractNumId w:val="25"/>
  </w:num>
  <w:num w:numId="27">
    <w:abstractNumId w:val="22"/>
  </w:num>
  <w:num w:numId="28">
    <w:abstractNumId w:val="6"/>
  </w:num>
  <w:num w:numId="29">
    <w:abstractNumId w:val="36"/>
  </w:num>
  <w:num w:numId="30">
    <w:abstractNumId w:val="5"/>
  </w:num>
  <w:num w:numId="31">
    <w:abstractNumId w:val="7"/>
  </w:num>
  <w:num w:numId="32">
    <w:abstractNumId w:val="39"/>
  </w:num>
  <w:num w:numId="33">
    <w:abstractNumId w:val="31"/>
  </w:num>
  <w:num w:numId="34">
    <w:abstractNumId w:val="0"/>
  </w:num>
  <w:num w:numId="35">
    <w:abstractNumId w:val="35"/>
  </w:num>
  <w:num w:numId="36">
    <w:abstractNumId w:val="27"/>
  </w:num>
  <w:num w:numId="37">
    <w:abstractNumId w:val="23"/>
  </w:num>
  <w:num w:numId="38">
    <w:abstractNumId w:val="9"/>
  </w:num>
  <w:num w:numId="39">
    <w:abstractNumId w:val="19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50"/>
    <w:rsid w:val="00004C43"/>
    <w:rsid w:val="00006393"/>
    <w:rsid w:val="00006788"/>
    <w:rsid w:val="0000739B"/>
    <w:rsid w:val="000114BE"/>
    <w:rsid w:val="00017147"/>
    <w:rsid w:val="000240C1"/>
    <w:rsid w:val="00030F7F"/>
    <w:rsid w:val="00031718"/>
    <w:rsid w:val="0003316F"/>
    <w:rsid w:val="000345EB"/>
    <w:rsid w:val="00035714"/>
    <w:rsid w:val="00036F87"/>
    <w:rsid w:val="000428CA"/>
    <w:rsid w:val="00052796"/>
    <w:rsid w:val="00055143"/>
    <w:rsid w:val="000570D7"/>
    <w:rsid w:val="000601C1"/>
    <w:rsid w:val="0006192E"/>
    <w:rsid w:val="000629B4"/>
    <w:rsid w:val="000639B5"/>
    <w:rsid w:val="00064458"/>
    <w:rsid w:val="00071F8B"/>
    <w:rsid w:val="0007289B"/>
    <w:rsid w:val="000729D8"/>
    <w:rsid w:val="00072AD2"/>
    <w:rsid w:val="00073745"/>
    <w:rsid w:val="00074A4A"/>
    <w:rsid w:val="00086339"/>
    <w:rsid w:val="0008667F"/>
    <w:rsid w:val="00091A21"/>
    <w:rsid w:val="00091A9E"/>
    <w:rsid w:val="00095379"/>
    <w:rsid w:val="0009557B"/>
    <w:rsid w:val="00095701"/>
    <w:rsid w:val="0009570A"/>
    <w:rsid w:val="0009746A"/>
    <w:rsid w:val="000A0EA3"/>
    <w:rsid w:val="000A2A3B"/>
    <w:rsid w:val="000A37FA"/>
    <w:rsid w:val="000A7A19"/>
    <w:rsid w:val="000B5035"/>
    <w:rsid w:val="000C16CD"/>
    <w:rsid w:val="000C4E63"/>
    <w:rsid w:val="000D0F9B"/>
    <w:rsid w:val="000D4391"/>
    <w:rsid w:val="000D47AA"/>
    <w:rsid w:val="000E47BE"/>
    <w:rsid w:val="000E4A79"/>
    <w:rsid w:val="000E6B2C"/>
    <w:rsid w:val="000E6D13"/>
    <w:rsid w:val="000E737D"/>
    <w:rsid w:val="000E78C0"/>
    <w:rsid w:val="000F1894"/>
    <w:rsid w:val="000F51A0"/>
    <w:rsid w:val="000F5322"/>
    <w:rsid w:val="000F55B2"/>
    <w:rsid w:val="000F7160"/>
    <w:rsid w:val="000F7756"/>
    <w:rsid w:val="00103544"/>
    <w:rsid w:val="00103905"/>
    <w:rsid w:val="00104B3E"/>
    <w:rsid w:val="0011245E"/>
    <w:rsid w:val="001151CF"/>
    <w:rsid w:val="001225B3"/>
    <w:rsid w:val="00124136"/>
    <w:rsid w:val="0013546B"/>
    <w:rsid w:val="0013669F"/>
    <w:rsid w:val="00137726"/>
    <w:rsid w:val="0014481E"/>
    <w:rsid w:val="00144D2C"/>
    <w:rsid w:val="001465EE"/>
    <w:rsid w:val="00150F14"/>
    <w:rsid w:val="0015309F"/>
    <w:rsid w:val="001546BB"/>
    <w:rsid w:val="001568A6"/>
    <w:rsid w:val="00161E05"/>
    <w:rsid w:val="00162119"/>
    <w:rsid w:val="00163013"/>
    <w:rsid w:val="0016364F"/>
    <w:rsid w:val="00165907"/>
    <w:rsid w:val="00165ADD"/>
    <w:rsid w:val="001670AB"/>
    <w:rsid w:val="0016799D"/>
    <w:rsid w:val="00171CEC"/>
    <w:rsid w:val="001730C9"/>
    <w:rsid w:val="00181EDA"/>
    <w:rsid w:val="00184C36"/>
    <w:rsid w:val="00185272"/>
    <w:rsid w:val="00185584"/>
    <w:rsid w:val="00187011"/>
    <w:rsid w:val="001947D0"/>
    <w:rsid w:val="001968F0"/>
    <w:rsid w:val="00196AC2"/>
    <w:rsid w:val="001A0D62"/>
    <w:rsid w:val="001A3E8B"/>
    <w:rsid w:val="001A463F"/>
    <w:rsid w:val="001B1AD1"/>
    <w:rsid w:val="001B5643"/>
    <w:rsid w:val="001C0C1E"/>
    <w:rsid w:val="001C17F4"/>
    <w:rsid w:val="001C2E2C"/>
    <w:rsid w:val="001C790D"/>
    <w:rsid w:val="001D40FA"/>
    <w:rsid w:val="001E0CB8"/>
    <w:rsid w:val="001E1547"/>
    <w:rsid w:val="001E1CE4"/>
    <w:rsid w:val="001E622E"/>
    <w:rsid w:val="001E64A1"/>
    <w:rsid w:val="001E64BB"/>
    <w:rsid w:val="001E77F0"/>
    <w:rsid w:val="001F1925"/>
    <w:rsid w:val="001F1C7E"/>
    <w:rsid w:val="001F2EA5"/>
    <w:rsid w:val="001F3C7B"/>
    <w:rsid w:val="001F683A"/>
    <w:rsid w:val="001F7270"/>
    <w:rsid w:val="002026BA"/>
    <w:rsid w:val="002040DF"/>
    <w:rsid w:val="00205E97"/>
    <w:rsid w:val="00212FC9"/>
    <w:rsid w:val="00215469"/>
    <w:rsid w:val="00217337"/>
    <w:rsid w:val="002211AC"/>
    <w:rsid w:val="00222237"/>
    <w:rsid w:val="002232E3"/>
    <w:rsid w:val="002233A4"/>
    <w:rsid w:val="0022458E"/>
    <w:rsid w:val="00230384"/>
    <w:rsid w:val="00230854"/>
    <w:rsid w:val="00230DBE"/>
    <w:rsid w:val="00230EB2"/>
    <w:rsid w:val="00243781"/>
    <w:rsid w:val="00244897"/>
    <w:rsid w:val="00250B88"/>
    <w:rsid w:val="0025264F"/>
    <w:rsid w:val="00252BD5"/>
    <w:rsid w:val="00253214"/>
    <w:rsid w:val="00253CE1"/>
    <w:rsid w:val="0026089D"/>
    <w:rsid w:val="00271964"/>
    <w:rsid w:val="00271BA8"/>
    <w:rsid w:val="0027234D"/>
    <w:rsid w:val="002739C5"/>
    <w:rsid w:val="00275EAF"/>
    <w:rsid w:val="00280629"/>
    <w:rsid w:val="002808C2"/>
    <w:rsid w:val="002812D6"/>
    <w:rsid w:val="00283A20"/>
    <w:rsid w:val="00286519"/>
    <w:rsid w:val="002874AE"/>
    <w:rsid w:val="0029417D"/>
    <w:rsid w:val="002945D2"/>
    <w:rsid w:val="002969F6"/>
    <w:rsid w:val="002976AD"/>
    <w:rsid w:val="002A0903"/>
    <w:rsid w:val="002A1453"/>
    <w:rsid w:val="002A486C"/>
    <w:rsid w:val="002B11F0"/>
    <w:rsid w:val="002B14D5"/>
    <w:rsid w:val="002B16F0"/>
    <w:rsid w:val="002B47BF"/>
    <w:rsid w:val="002B744A"/>
    <w:rsid w:val="002C020B"/>
    <w:rsid w:val="002C1B8B"/>
    <w:rsid w:val="002C1D15"/>
    <w:rsid w:val="002E4796"/>
    <w:rsid w:val="002E736B"/>
    <w:rsid w:val="002E78E8"/>
    <w:rsid w:val="002F1609"/>
    <w:rsid w:val="002F163A"/>
    <w:rsid w:val="002F478D"/>
    <w:rsid w:val="00300961"/>
    <w:rsid w:val="0030223D"/>
    <w:rsid w:val="003064D9"/>
    <w:rsid w:val="00310BE0"/>
    <w:rsid w:val="00313CCD"/>
    <w:rsid w:val="0031477C"/>
    <w:rsid w:val="00314A3F"/>
    <w:rsid w:val="00316E9C"/>
    <w:rsid w:val="00320138"/>
    <w:rsid w:val="00320C82"/>
    <w:rsid w:val="003210E8"/>
    <w:rsid w:val="00322CC7"/>
    <w:rsid w:val="0032484B"/>
    <w:rsid w:val="00324A20"/>
    <w:rsid w:val="00326EB0"/>
    <w:rsid w:val="00330134"/>
    <w:rsid w:val="00330F69"/>
    <w:rsid w:val="0033159B"/>
    <w:rsid w:val="00335153"/>
    <w:rsid w:val="00335337"/>
    <w:rsid w:val="003423FC"/>
    <w:rsid w:val="00346562"/>
    <w:rsid w:val="003470C7"/>
    <w:rsid w:val="00354A67"/>
    <w:rsid w:val="00362ED3"/>
    <w:rsid w:val="003639AE"/>
    <w:rsid w:val="0036555D"/>
    <w:rsid w:val="003732E8"/>
    <w:rsid w:val="003763A5"/>
    <w:rsid w:val="00380997"/>
    <w:rsid w:val="003861DE"/>
    <w:rsid w:val="00390B57"/>
    <w:rsid w:val="00391902"/>
    <w:rsid w:val="00391D80"/>
    <w:rsid w:val="003925E9"/>
    <w:rsid w:val="003A1641"/>
    <w:rsid w:val="003A1FF1"/>
    <w:rsid w:val="003A40E9"/>
    <w:rsid w:val="003A5B02"/>
    <w:rsid w:val="003B0C59"/>
    <w:rsid w:val="003B10B3"/>
    <w:rsid w:val="003B1FFD"/>
    <w:rsid w:val="003B2056"/>
    <w:rsid w:val="003B6126"/>
    <w:rsid w:val="003C0C96"/>
    <w:rsid w:val="003C13E0"/>
    <w:rsid w:val="003C2B86"/>
    <w:rsid w:val="003C31A1"/>
    <w:rsid w:val="003C3E1A"/>
    <w:rsid w:val="003D16A3"/>
    <w:rsid w:val="003D3832"/>
    <w:rsid w:val="003D4ADD"/>
    <w:rsid w:val="003D633A"/>
    <w:rsid w:val="003D7C37"/>
    <w:rsid w:val="003E1838"/>
    <w:rsid w:val="003E1A16"/>
    <w:rsid w:val="003E2B60"/>
    <w:rsid w:val="003E4B9A"/>
    <w:rsid w:val="003E7A61"/>
    <w:rsid w:val="003F0540"/>
    <w:rsid w:val="003F32C1"/>
    <w:rsid w:val="003F6E12"/>
    <w:rsid w:val="0040021F"/>
    <w:rsid w:val="00400567"/>
    <w:rsid w:val="004060BC"/>
    <w:rsid w:val="00407140"/>
    <w:rsid w:val="0041203C"/>
    <w:rsid w:val="00412EB5"/>
    <w:rsid w:val="00413D6F"/>
    <w:rsid w:val="00416533"/>
    <w:rsid w:val="00417CCC"/>
    <w:rsid w:val="00421851"/>
    <w:rsid w:val="00424810"/>
    <w:rsid w:val="004248A1"/>
    <w:rsid w:val="00425324"/>
    <w:rsid w:val="00426478"/>
    <w:rsid w:val="004270F6"/>
    <w:rsid w:val="004319E5"/>
    <w:rsid w:val="00435441"/>
    <w:rsid w:val="0043633B"/>
    <w:rsid w:val="004419CC"/>
    <w:rsid w:val="00446BAF"/>
    <w:rsid w:val="00451278"/>
    <w:rsid w:val="00453F21"/>
    <w:rsid w:val="004561FE"/>
    <w:rsid w:val="0045679F"/>
    <w:rsid w:val="0045685D"/>
    <w:rsid w:val="00457556"/>
    <w:rsid w:val="00463EED"/>
    <w:rsid w:val="00464920"/>
    <w:rsid w:val="00467337"/>
    <w:rsid w:val="00471FAF"/>
    <w:rsid w:val="00474992"/>
    <w:rsid w:val="004758C7"/>
    <w:rsid w:val="00476D6C"/>
    <w:rsid w:val="004775B4"/>
    <w:rsid w:val="00483D6C"/>
    <w:rsid w:val="00483D80"/>
    <w:rsid w:val="00484727"/>
    <w:rsid w:val="0048573B"/>
    <w:rsid w:val="00486E09"/>
    <w:rsid w:val="004976BD"/>
    <w:rsid w:val="004A34CA"/>
    <w:rsid w:val="004A70F7"/>
    <w:rsid w:val="004B105B"/>
    <w:rsid w:val="004B59F9"/>
    <w:rsid w:val="004C03FC"/>
    <w:rsid w:val="004C159E"/>
    <w:rsid w:val="004C2299"/>
    <w:rsid w:val="004C230C"/>
    <w:rsid w:val="004C2F20"/>
    <w:rsid w:val="004C719D"/>
    <w:rsid w:val="004D0FE0"/>
    <w:rsid w:val="004D1979"/>
    <w:rsid w:val="004D7C10"/>
    <w:rsid w:val="004E3662"/>
    <w:rsid w:val="004E49EF"/>
    <w:rsid w:val="004F316C"/>
    <w:rsid w:val="004F5D01"/>
    <w:rsid w:val="004F5E8B"/>
    <w:rsid w:val="0050084C"/>
    <w:rsid w:val="00501F8A"/>
    <w:rsid w:val="005049AE"/>
    <w:rsid w:val="00510726"/>
    <w:rsid w:val="00510806"/>
    <w:rsid w:val="00510ECC"/>
    <w:rsid w:val="00511B9E"/>
    <w:rsid w:val="00512EB1"/>
    <w:rsid w:val="00513B1E"/>
    <w:rsid w:val="00515705"/>
    <w:rsid w:val="00522736"/>
    <w:rsid w:val="00522F4E"/>
    <w:rsid w:val="00524323"/>
    <w:rsid w:val="00525224"/>
    <w:rsid w:val="00526795"/>
    <w:rsid w:val="00526CD0"/>
    <w:rsid w:val="00536AC2"/>
    <w:rsid w:val="00536C74"/>
    <w:rsid w:val="00540AAD"/>
    <w:rsid w:val="005411F4"/>
    <w:rsid w:val="0054678F"/>
    <w:rsid w:val="00546A31"/>
    <w:rsid w:val="00552C09"/>
    <w:rsid w:val="00553535"/>
    <w:rsid w:val="0056104D"/>
    <w:rsid w:val="00564887"/>
    <w:rsid w:val="00567CDC"/>
    <w:rsid w:val="00571D82"/>
    <w:rsid w:val="005726C8"/>
    <w:rsid w:val="00574BEC"/>
    <w:rsid w:val="0057684C"/>
    <w:rsid w:val="00580B60"/>
    <w:rsid w:val="00581BCC"/>
    <w:rsid w:val="00584084"/>
    <w:rsid w:val="0058483A"/>
    <w:rsid w:val="00584DCA"/>
    <w:rsid w:val="00585043"/>
    <w:rsid w:val="005859D1"/>
    <w:rsid w:val="005915C5"/>
    <w:rsid w:val="00592B62"/>
    <w:rsid w:val="00594381"/>
    <w:rsid w:val="005971F6"/>
    <w:rsid w:val="00597817"/>
    <w:rsid w:val="005A0296"/>
    <w:rsid w:val="005A0C6D"/>
    <w:rsid w:val="005A4E85"/>
    <w:rsid w:val="005A6A39"/>
    <w:rsid w:val="005C1FAB"/>
    <w:rsid w:val="005C2641"/>
    <w:rsid w:val="005C4601"/>
    <w:rsid w:val="005C5371"/>
    <w:rsid w:val="005C55C9"/>
    <w:rsid w:val="005C693C"/>
    <w:rsid w:val="005C7E08"/>
    <w:rsid w:val="005D250B"/>
    <w:rsid w:val="005D310A"/>
    <w:rsid w:val="005D336A"/>
    <w:rsid w:val="005D3E98"/>
    <w:rsid w:val="005D6C2C"/>
    <w:rsid w:val="005E218F"/>
    <w:rsid w:val="005E24F1"/>
    <w:rsid w:val="005E3681"/>
    <w:rsid w:val="005E38F2"/>
    <w:rsid w:val="005E4086"/>
    <w:rsid w:val="005E7304"/>
    <w:rsid w:val="005F01C1"/>
    <w:rsid w:val="005F21D9"/>
    <w:rsid w:val="005F2A7F"/>
    <w:rsid w:val="005F2F3F"/>
    <w:rsid w:val="005F52A6"/>
    <w:rsid w:val="005F59A3"/>
    <w:rsid w:val="005F74D5"/>
    <w:rsid w:val="00600C7E"/>
    <w:rsid w:val="00601EC3"/>
    <w:rsid w:val="006022AB"/>
    <w:rsid w:val="006109B8"/>
    <w:rsid w:val="00610CA5"/>
    <w:rsid w:val="00613E38"/>
    <w:rsid w:val="00617F94"/>
    <w:rsid w:val="00620979"/>
    <w:rsid w:val="00622D4D"/>
    <w:rsid w:val="00623D2E"/>
    <w:rsid w:val="00623DC6"/>
    <w:rsid w:val="00624377"/>
    <w:rsid w:val="006248BF"/>
    <w:rsid w:val="006253BB"/>
    <w:rsid w:val="006265B5"/>
    <w:rsid w:val="0063085B"/>
    <w:rsid w:val="006312AB"/>
    <w:rsid w:val="00631352"/>
    <w:rsid w:val="00631617"/>
    <w:rsid w:val="00631DA5"/>
    <w:rsid w:val="006403C8"/>
    <w:rsid w:val="00642DF7"/>
    <w:rsid w:val="0064727F"/>
    <w:rsid w:val="006516B3"/>
    <w:rsid w:val="006567EB"/>
    <w:rsid w:val="006603E5"/>
    <w:rsid w:val="00660B7E"/>
    <w:rsid w:val="006659F0"/>
    <w:rsid w:val="00666D17"/>
    <w:rsid w:val="0067104A"/>
    <w:rsid w:val="00671BFA"/>
    <w:rsid w:val="006737C9"/>
    <w:rsid w:val="00674448"/>
    <w:rsid w:val="0067474A"/>
    <w:rsid w:val="00674C55"/>
    <w:rsid w:val="00675ABC"/>
    <w:rsid w:val="00675C70"/>
    <w:rsid w:val="00676D11"/>
    <w:rsid w:val="00677F2A"/>
    <w:rsid w:val="006817B7"/>
    <w:rsid w:val="00682C22"/>
    <w:rsid w:val="006847FF"/>
    <w:rsid w:val="00691742"/>
    <w:rsid w:val="006A20C6"/>
    <w:rsid w:val="006A4798"/>
    <w:rsid w:val="006A497F"/>
    <w:rsid w:val="006A4F2C"/>
    <w:rsid w:val="006A66D8"/>
    <w:rsid w:val="006A7645"/>
    <w:rsid w:val="006B2018"/>
    <w:rsid w:val="006B30BD"/>
    <w:rsid w:val="006B60F9"/>
    <w:rsid w:val="006B6A4A"/>
    <w:rsid w:val="006C0AED"/>
    <w:rsid w:val="006C4905"/>
    <w:rsid w:val="006C4CA5"/>
    <w:rsid w:val="006C5E64"/>
    <w:rsid w:val="006C6D04"/>
    <w:rsid w:val="006D0EDC"/>
    <w:rsid w:val="006D4882"/>
    <w:rsid w:val="006E0452"/>
    <w:rsid w:val="006E0DDB"/>
    <w:rsid w:val="006E509C"/>
    <w:rsid w:val="006E7569"/>
    <w:rsid w:val="006E7837"/>
    <w:rsid w:val="006F00C6"/>
    <w:rsid w:val="006F0C38"/>
    <w:rsid w:val="006F23F8"/>
    <w:rsid w:val="00700FDE"/>
    <w:rsid w:val="00701EE2"/>
    <w:rsid w:val="00705A81"/>
    <w:rsid w:val="0070754A"/>
    <w:rsid w:val="00711043"/>
    <w:rsid w:val="007122AF"/>
    <w:rsid w:val="007125F9"/>
    <w:rsid w:val="00712F46"/>
    <w:rsid w:val="00722386"/>
    <w:rsid w:val="0072392D"/>
    <w:rsid w:val="00730026"/>
    <w:rsid w:val="0073157F"/>
    <w:rsid w:val="00734812"/>
    <w:rsid w:val="00737FA1"/>
    <w:rsid w:val="00741AF9"/>
    <w:rsid w:val="0075266B"/>
    <w:rsid w:val="00752687"/>
    <w:rsid w:val="00753168"/>
    <w:rsid w:val="00763F73"/>
    <w:rsid w:val="00767C0D"/>
    <w:rsid w:val="00773C3B"/>
    <w:rsid w:val="00774179"/>
    <w:rsid w:val="0077555F"/>
    <w:rsid w:val="00775B69"/>
    <w:rsid w:val="0077626B"/>
    <w:rsid w:val="007765FA"/>
    <w:rsid w:val="00782220"/>
    <w:rsid w:val="00782520"/>
    <w:rsid w:val="00784E3E"/>
    <w:rsid w:val="0078599E"/>
    <w:rsid w:val="00785C34"/>
    <w:rsid w:val="00794639"/>
    <w:rsid w:val="007974B9"/>
    <w:rsid w:val="007A279F"/>
    <w:rsid w:val="007A4D4E"/>
    <w:rsid w:val="007A7227"/>
    <w:rsid w:val="007A7A11"/>
    <w:rsid w:val="007A7C92"/>
    <w:rsid w:val="007B014D"/>
    <w:rsid w:val="007B02B3"/>
    <w:rsid w:val="007B2950"/>
    <w:rsid w:val="007B39CB"/>
    <w:rsid w:val="007C3C27"/>
    <w:rsid w:val="007C4239"/>
    <w:rsid w:val="007C5E30"/>
    <w:rsid w:val="007C7DDB"/>
    <w:rsid w:val="007C7F50"/>
    <w:rsid w:val="007D0FF6"/>
    <w:rsid w:val="007D1E94"/>
    <w:rsid w:val="007D6A1C"/>
    <w:rsid w:val="007E20C3"/>
    <w:rsid w:val="007E4284"/>
    <w:rsid w:val="007E6AB8"/>
    <w:rsid w:val="007E6FEF"/>
    <w:rsid w:val="007F192F"/>
    <w:rsid w:val="007F1C41"/>
    <w:rsid w:val="007F1CAA"/>
    <w:rsid w:val="007F3230"/>
    <w:rsid w:val="00800461"/>
    <w:rsid w:val="008008E6"/>
    <w:rsid w:val="00800AD4"/>
    <w:rsid w:val="008029C1"/>
    <w:rsid w:val="008060C2"/>
    <w:rsid w:val="008063B5"/>
    <w:rsid w:val="008069CD"/>
    <w:rsid w:val="0080726B"/>
    <w:rsid w:val="0081286E"/>
    <w:rsid w:val="0081457D"/>
    <w:rsid w:val="0081477D"/>
    <w:rsid w:val="00830E09"/>
    <w:rsid w:val="00831231"/>
    <w:rsid w:val="00832300"/>
    <w:rsid w:val="008347BD"/>
    <w:rsid w:val="00835108"/>
    <w:rsid w:val="00847EB5"/>
    <w:rsid w:val="00850E43"/>
    <w:rsid w:val="0085605C"/>
    <w:rsid w:val="0085705B"/>
    <w:rsid w:val="008579B6"/>
    <w:rsid w:val="008638C2"/>
    <w:rsid w:val="008650A5"/>
    <w:rsid w:val="00865D52"/>
    <w:rsid w:val="00871863"/>
    <w:rsid w:val="00873B82"/>
    <w:rsid w:val="008807A6"/>
    <w:rsid w:val="008810F8"/>
    <w:rsid w:val="008843A5"/>
    <w:rsid w:val="008877FF"/>
    <w:rsid w:val="00887E4A"/>
    <w:rsid w:val="00891F63"/>
    <w:rsid w:val="00895CEF"/>
    <w:rsid w:val="008A1AAC"/>
    <w:rsid w:val="008A1C8E"/>
    <w:rsid w:val="008A6A28"/>
    <w:rsid w:val="008A6F39"/>
    <w:rsid w:val="008B00FC"/>
    <w:rsid w:val="008B2213"/>
    <w:rsid w:val="008B41A4"/>
    <w:rsid w:val="008B49DE"/>
    <w:rsid w:val="008B7247"/>
    <w:rsid w:val="008B7B9F"/>
    <w:rsid w:val="008C50AC"/>
    <w:rsid w:val="008D63D6"/>
    <w:rsid w:val="008D69D3"/>
    <w:rsid w:val="008D7984"/>
    <w:rsid w:val="008E333C"/>
    <w:rsid w:val="008E6A7D"/>
    <w:rsid w:val="008F1EB1"/>
    <w:rsid w:val="008F243E"/>
    <w:rsid w:val="008F2B75"/>
    <w:rsid w:val="008F30CF"/>
    <w:rsid w:val="008F4FCF"/>
    <w:rsid w:val="008F52D4"/>
    <w:rsid w:val="008F6928"/>
    <w:rsid w:val="00901F3C"/>
    <w:rsid w:val="009038EA"/>
    <w:rsid w:val="009050AB"/>
    <w:rsid w:val="00906BE5"/>
    <w:rsid w:val="00907EB7"/>
    <w:rsid w:val="00907F56"/>
    <w:rsid w:val="00916DD7"/>
    <w:rsid w:val="009221B4"/>
    <w:rsid w:val="00923AEE"/>
    <w:rsid w:val="00924114"/>
    <w:rsid w:val="009246CE"/>
    <w:rsid w:val="00927091"/>
    <w:rsid w:val="009276A2"/>
    <w:rsid w:val="00930E52"/>
    <w:rsid w:val="0093564A"/>
    <w:rsid w:val="00936CA8"/>
    <w:rsid w:val="00942CB3"/>
    <w:rsid w:val="0094788E"/>
    <w:rsid w:val="00952105"/>
    <w:rsid w:val="00952428"/>
    <w:rsid w:val="00954102"/>
    <w:rsid w:val="009568B9"/>
    <w:rsid w:val="009611E1"/>
    <w:rsid w:val="00961A56"/>
    <w:rsid w:val="00961DB0"/>
    <w:rsid w:val="0096273D"/>
    <w:rsid w:val="00964773"/>
    <w:rsid w:val="009719EA"/>
    <w:rsid w:val="00973BDA"/>
    <w:rsid w:val="009759C3"/>
    <w:rsid w:val="009769AC"/>
    <w:rsid w:val="009833F6"/>
    <w:rsid w:val="009838F3"/>
    <w:rsid w:val="0098588D"/>
    <w:rsid w:val="00991DA3"/>
    <w:rsid w:val="00993080"/>
    <w:rsid w:val="0099497F"/>
    <w:rsid w:val="00996138"/>
    <w:rsid w:val="009A18EF"/>
    <w:rsid w:val="009A2BAC"/>
    <w:rsid w:val="009A56E5"/>
    <w:rsid w:val="009A584D"/>
    <w:rsid w:val="009A73DD"/>
    <w:rsid w:val="009B1E91"/>
    <w:rsid w:val="009B31C1"/>
    <w:rsid w:val="009B6DF3"/>
    <w:rsid w:val="009B7949"/>
    <w:rsid w:val="009C4834"/>
    <w:rsid w:val="009C7487"/>
    <w:rsid w:val="009D12F3"/>
    <w:rsid w:val="009D4CF0"/>
    <w:rsid w:val="009D5F5A"/>
    <w:rsid w:val="009E20C4"/>
    <w:rsid w:val="009E6774"/>
    <w:rsid w:val="009F0E09"/>
    <w:rsid w:val="009F0E0B"/>
    <w:rsid w:val="009F1D05"/>
    <w:rsid w:val="009F3E6A"/>
    <w:rsid w:val="009F5802"/>
    <w:rsid w:val="009F65A4"/>
    <w:rsid w:val="00A05B58"/>
    <w:rsid w:val="00A07838"/>
    <w:rsid w:val="00A07A67"/>
    <w:rsid w:val="00A14FEF"/>
    <w:rsid w:val="00A155A7"/>
    <w:rsid w:val="00A2045C"/>
    <w:rsid w:val="00A259E8"/>
    <w:rsid w:val="00A30F66"/>
    <w:rsid w:val="00A3133B"/>
    <w:rsid w:val="00A32A21"/>
    <w:rsid w:val="00A34986"/>
    <w:rsid w:val="00A3538B"/>
    <w:rsid w:val="00A356CA"/>
    <w:rsid w:val="00A4091E"/>
    <w:rsid w:val="00A43A4B"/>
    <w:rsid w:val="00A44AC7"/>
    <w:rsid w:val="00A50655"/>
    <w:rsid w:val="00A5076A"/>
    <w:rsid w:val="00A52B77"/>
    <w:rsid w:val="00A5418D"/>
    <w:rsid w:val="00A546B0"/>
    <w:rsid w:val="00A555B7"/>
    <w:rsid w:val="00A573EF"/>
    <w:rsid w:val="00A606E1"/>
    <w:rsid w:val="00A665FF"/>
    <w:rsid w:val="00A67D64"/>
    <w:rsid w:val="00A7396C"/>
    <w:rsid w:val="00A7477D"/>
    <w:rsid w:val="00A74977"/>
    <w:rsid w:val="00A7656A"/>
    <w:rsid w:val="00A76DD0"/>
    <w:rsid w:val="00A85C1E"/>
    <w:rsid w:val="00A86488"/>
    <w:rsid w:val="00A919D9"/>
    <w:rsid w:val="00A94518"/>
    <w:rsid w:val="00AA1BED"/>
    <w:rsid w:val="00AA37E3"/>
    <w:rsid w:val="00AA39B9"/>
    <w:rsid w:val="00AB0550"/>
    <w:rsid w:val="00AB205D"/>
    <w:rsid w:val="00AB345B"/>
    <w:rsid w:val="00AC0E07"/>
    <w:rsid w:val="00AC2816"/>
    <w:rsid w:val="00AC31D9"/>
    <w:rsid w:val="00AC3EB1"/>
    <w:rsid w:val="00AC44EC"/>
    <w:rsid w:val="00AC488A"/>
    <w:rsid w:val="00AC4901"/>
    <w:rsid w:val="00AC5C3C"/>
    <w:rsid w:val="00AC62A0"/>
    <w:rsid w:val="00AC7635"/>
    <w:rsid w:val="00AC76A6"/>
    <w:rsid w:val="00AD35D1"/>
    <w:rsid w:val="00AD5002"/>
    <w:rsid w:val="00AE1A46"/>
    <w:rsid w:val="00AE79ED"/>
    <w:rsid w:val="00AE7C8D"/>
    <w:rsid w:val="00AF0E16"/>
    <w:rsid w:val="00AF21A7"/>
    <w:rsid w:val="00AF2F94"/>
    <w:rsid w:val="00AF32F2"/>
    <w:rsid w:val="00AF43E1"/>
    <w:rsid w:val="00AF5979"/>
    <w:rsid w:val="00AF68D1"/>
    <w:rsid w:val="00B00759"/>
    <w:rsid w:val="00B00C0F"/>
    <w:rsid w:val="00B01FD6"/>
    <w:rsid w:val="00B039EA"/>
    <w:rsid w:val="00B041AC"/>
    <w:rsid w:val="00B077D8"/>
    <w:rsid w:val="00B14BB1"/>
    <w:rsid w:val="00B14BFA"/>
    <w:rsid w:val="00B173F1"/>
    <w:rsid w:val="00B22503"/>
    <w:rsid w:val="00B23163"/>
    <w:rsid w:val="00B25598"/>
    <w:rsid w:val="00B26DB2"/>
    <w:rsid w:val="00B276A0"/>
    <w:rsid w:val="00B36E0A"/>
    <w:rsid w:val="00B40353"/>
    <w:rsid w:val="00B40AD9"/>
    <w:rsid w:val="00B455D8"/>
    <w:rsid w:val="00B47090"/>
    <w:rsid w:val="00B5309F"/>
    <w:rsid w:val="00B53946"/>
    <w:rsid w:val="00B57AC9"/>
    <w:rsid w:val="00B635B0"/>
    <w:rsid w:val="00B6531C"/>
    <w:rsid w:val="00B65427"/>
    <w:rsid w:val="00B65F8F"/>
    <w:rsid w:val="00B66335"/>
    <w:rsid w:val="00B76C75"/>
    <w:rsid w:val="00B77986"/>
    <w:rsid w:val="00B8286D"/>
    <w:rsid w:val="00B87077"/>
    <w:rsid w:val="00B91E07"/>
    <w:rsid w:val="00B930EE"/>
    <w:rsid w:val="00B94651"/>
    <w:rsid w:val="00B96D53"/>
    <w:rsid w:val="00B97405"/>
    <w:rsid w:val="00B97B07"/>
    <w:rsid w:val="00BA0159"/>
    <w:rsid w:val="00BA1925"/>
    <w:rsid w:val="00BA1C1F"/>
    <w:rsid w:val="00BA2674"/>
    <w:rsid w:val="00BA497F"/>
    <w:rsid w:val="00BA530C"/>
    <w:rsid w:val="00BA725E"/>
    <w:rsid w:val="00BA7A71"/>
    <w:rsid w:val="00BB087F"/>
    <w:rsid w:val="00BB08A3"/>
    <w:rsid w:val="00BB5860"/>
    <w:rsid w:val="00BC1041"/>
    <w:rsid w:val="00BC2DFF"/>
    <w:rsid w:val="00BC317B"/>
    <w:rsid w:val="00BC3D20"/>
    <w:rsid w:val="00BC54B6"/>
    <w:rsid w:val="00BC6B1A"/>
    <w:rsid w:val="00BD2BC3"/>
    <w:rsid w:val="00BD7099"/>
    <w:rsid w:val="00BE2FCE"/>
    <w:rsid w:val="00BE57A1"/>
    <w:rsid w:val="00BE6EF2"/>
    <w:rsid w:val="00BF27DC"/>
    <w:rsid w:val="00BF7638"/>
    <w:rsid w:val="00C0124A"/>
    <w:rsid w:val="00C01FD4"/>
    <w:rsid w:val="00C02385"/>
    <w:rsid w:val="00C0407E"/>
    <w:rsid w:val="00C10057"/>
    <w:rsid w:val="00C1126A"/>
    <w:rsid w:val="00C174B6"/>
    <w:rsid w:val="00C17A6E"/>
    <w:rsid w:val="00C17EF9"/>
    <w:rsid w:val="00C21C3E"/>
    <w:rsid w:val="00C22BAB"/>
    <w:rsid w:val="00C23352"/>
    <w:rsid w:val="00C237AB"/>
    <w:rsid w:val="00C246E5"/>
    <w:rsid w:val="00C250CC"/>
    <w:rsid w:val="00C25DE6"/>
    <w:rsid w:val="00C27ABA"/>
    <w:rsid w:val="00C306BC"/>
    <w:rsid w:val="00C3550A"/>
    <w:rsid w:val="00C3637D"/>
    <w:rsid w:val="00C409A2"/>
    <w:rsid w:val="00C4205F"/>
    <w:rsid w:val="00C4316E"/>
    <w:rsid w:val="00C432F9"/>
    <w:rsid w:val="00C43D9C"/>
    <w:rsid w:val="00C44925"/>
    <w:rsid w:val="00C54B6F"/>
    <w:rsid w:val="00C55939"/>
    <w:rsid w:val="00C57104"/>
    <w:rsid w:val="00C57356"/>
    <w:rsid w:val="00C57798"/>
    <w:rsid w:val="00C61CBB"/>
    <w:rsid w:val="00C63821"/>
    <w:rsid w:val="00C65B84"/>
    <w:rsid w:val="00C66367"/>
    <w:rsid w:val="00C70751"/>
    <w:rsid w:val="00C7311A"/>
    <w:rsid w:val="00C7405B"/>
    <w:rsid w:val="00C80771"/>
    <w:rsid w:val="00C82FDE"/>
    <w:rsid w:val="00C842E2"/>
    <w:rsid w:val="00C84FCC"/>
    <w:rsid w:val="00C9005F"/>
    <w:rsid w:val="00C915A9"/>
    <w:rsid w:val="00C92537"/>
    <w:rsid w:val="00CA0EA8"/>
    <w:rsid w:val="00CA219E"/>
    <w:rsid w:val="00CA3FA8"/>
    <w:rsid w:val="00CA460B"/>
    <w:rsid w:val="00CB12FB"/>
    <w:rsid w:val="00CB22F8"/>
    <w:rsid w:val="00CB286C"/>
    <w:rsid w:val="00CB2D1F"/>
    <w:rsid w:val="00CB3963"/>
    <w:rsid w:val="00CB5E56"/>
    <w:rsid w:val="00CB6732"/>
    <w:rsid w:val="00CB6F20"/>
    <w:rsid w:val="00CC1E64"/>
    <w:rsid w:val="00CC3CF9"/>
    <w:rsid w:val="00CC5F0E"/>
    <w:rsid w:val="00CC66BC"/>
    <w:rsid w:val="00CD1090"/>
    <w:rsid w:val="00CD23F4"/>
    <w:rsid w:val="00CD25AA"/>
    <w:rsid w:val="00CD4875"/>
    <w:rsid w:val="00CD507C"/>
    <w:rsid w:val="00CD5D45"/>
    <w:rsid w:val="00CD6A11"/>
    <w:rsid w:val="00CD79B1"/>
    <w:rsid w:val="00CE0463"/>
    <w:rsid w:val="00CE1F6E"/>
    <w:rsid w:val="00CE265F"/>
    <w:rsid w:val="00CE3629"/>
    <w:rsid w:val="00CE68AF"/>
    <w:rsid w:val="00CE7C51"/>
    <w:rsid w:val="00CF1A82"/>
    <w:rsid w:val="00CF219F"/>
    <w:rsid w:val="00CF300F"/>
    <w:rsid w:val="00D0061C"/>
    <w:rsid w:val="00D00F83"/>
    <w:rsid w:val="00D02A1A"/>
    <w:rsid w:val="00D06A28"/>
    <w:rsid w:val="00D11547"/>
    <w:rsid w:val="00D137F0"/>
    <w:rsid w:val="00D16637"/>
    <w:rsid w:val="00D234EB"/>
    <w:rsid w:val="00D245C5"/>
    <w:rsid w:val="00D2714E"/>
    <w:rsid w:val="00D27A64"/>
    <w:rsid w:val="00D30E3F"/>
    <w:rsid w:val="00D363BA"/>
    <w:rsid w:val="00D36BC2"/>
    <w:rsid w:val="00D45D66"/>
    <w:rsid w:val="00D46C7E"/>
    <w:rsid w:val="00D51FD1"/>
    <w:rsid w:val="00D55076"/>
    <w:rsid w:val="00D55E10"/>
    <w:rsid w:val="00D56598"/>
    <w:rsid w:val="00D57E1A"/>
    <w:rsid w:val="00D619BC"/>
    <w:rsid w:val="00D61E5A"/>
    <w:rsid w:val="00D6521C"/>
    <w:rsid w:val="00D6650C"/>
    <w:rsid w:val="00D66F17"/>
    <w:rsid w:val="00D71D87"/>
    <w:rsid w:val="00D724E7"/>
    <w:rsid w:val="00D7582D"/>
    <w:rsid w:val="00D76126"/>
    <w:rsid w:val="00D820F8"/>
    <w:rsid w:val="00D832E0"/>
    <w:rsid w:val="00D869A7"/>
    <w:rsid w:val="00D869FF"/>
    <w:rsid w:val="00D8725D"/>
    <w:rsid w:val="00D90104"/>
    <w:rsid w:val="00D9395B"/>
    <w:rsid w:val="00D94648"/>
    <w:rsid w:val="00D9488D"/>
    <w:rsid w:val="00D95C56"/>
    <w:rsid w:val="00DA3EC0"/>
    <w:rsid w:val="00DA486B"/>
    <w:rsid w:val="00DA5656"/>
    <w:rsid w:val="00DA64A2"/>
    <w:rsid w:val="00DA7DA4"/>
    <w:rsid w:val="00DB0F1B"/>
    <w:rsid w:val="00DB3E9A"/>
    <w:rsid w:val="00DB473F"/>
    <w:rsid w:val="00DB5294"/>
    <w:rsid w:val="00DB68F0"/>
    <w:rsid w:val="00DB6FD9"/>
    <w:rsid w:val="00DC32EB"/>
    <w:rsid w:val="00DC43A0"/>
    <w:rsid w:val="00DC560A"/>
    <w:rsid w:val="00DD4770"/>
    <w:rsid w:val="00DD50FA"/>
    <w:rsid w:val="00DD6A0C"/>
    <w:rsid w:val="00DE351B"/>
    <w:rsid w:val="00DE59BB"/>
    <w:rsid w:val="00DF2AC6"/>
    <w:rsid w:val="00DF2C30"/>
    <w:rsid w:val="00DF326C"/>
    <w:rsid w:val="00DF6C21"/>
    <w:rsid w:val="00E05141"/>
    <w:rsid w:val="00E06250"/>
    <w:rsid w:val="00E07CC8"/>
    <w:rsid w:val="00E134AC"/>
    <w:rsid w:val="00E135D2"/>
    <w:rsid w:val="00E136BF"/>
    <w:rsid w:val="00E13CE5"/>
    <w:rsid w:val="00E155F8"/>
    <w:rsid w:val="00E15E8D"/>
    <w:rsid w:val="00E226B3"/>
    <w:rsid w:val="00E2365C"/>
    <w:rsid w:val="00E23717"/>
    <w:rsid w:val="00E26794"/>
    <w:rsid w:val="00E30258"/>
    <w:rsid w:val="00E30851"/>
    <w:rsid w:val="00E30A47"/>
    <w:rsid w:val="00E32BED"/>
    <w:rsid w:val="00E378C3"/>
    <w:rsid w:val="00E40F96"/>
    <w:rsid w:val="00E4238F"/>
    <w:rsid w:val="00E435A7"/>
    <w:rsid w:val="00E51640"/>
    <w:rsid w:val="00E51C87"/>
    <w:rsid w:val="00E520B7"/>
    <w:rsid w:val="00E546DB"/>
    <w:rsid w:val="00E55CE6"/>
    <w:rsid w:val="00E65417"/>
    <w:rsid w:val="00E65DE8"/>
    <w:rsid w:val="00E67664"/>
    <w:rsid w:val="00E70179"/>
    <w:rsid w:val="00E712B8"/>
    <w:rsid w:val="00E71D2A"/>
    <w:rsid w:val="00E72CF8"/>
    <w:rsid w:val="00E74DEA"/>
    <w:rsid w:val="00E80B9C"/>
    <w:rsid w:val="00E851B4"/>
    <w:rsid w:val="00E85B96"/>
    <w:rsid w:val="00E866A9"/>
    <w:rsid w:val="00E86F54"/>
    <w:rsid w:val="00E87EE1"/>
    <w:rsid w:val="00E94911"/>
    <w:rsid w:val="00E95037"/>
    <w:rsid w:val="00E96B43"/>
    <w:rsid w:val="00E96DE3"/>
    <w:rsid w:val="00EA08BA"/>
    <w:rsid w:val="00EA1FF5"/>
    <w:rsid w:val="00EA202E"/>
    <w:rsid w:val="00EA466D"/>
    <w:rsid w:val="00EB1AE0"/>
    <w:rsid w:val="00EB3DC6"/>
    <w:rsid w:val="00EB552C"/>
    <w:rsid w:val="00EC0241"/>
    <w:rsid w:val="00EC3C39"/>
    <w:rsid w:val="00ED1468"/>
    <w:rsid w:val="00ED27C3"/>
    <w:rsid w:val="00ED2E11"/>
    <w:rsid w:val="00ED3D08"/>
    <w:rsid w:val="00ED5D36"/>
    <w:rsid w:val="00ED680B"/>
    <w:rsid w:val="00EE1F00"/>
    <w:rsid w:val="00EE3C18"/>
    <w:rsid w:val="00EE4C43"/>
    <w:rsid w:val="00EE6AE6"/>
    <w:rsid w:val="00EF0894"/>
    <w:rsid w:val="00EF3D1B"/>
    <w:rsid w:val="00EF5C4C"/>
    <w:rsid w:val="00EF62F7"/>
    <w:rsid w:val="00EF6734"/>
    <w:rsid w:val="00EF79D5"/>
    <w:rsid w:val="00F02C12"/>
    <w:rsid w:val="00F0496A"/>
    <w:rsid w:val="00F0639F"/>
    <w:rsid w:val="00F069EC"/>
    <w:rsid w:val="00F06B85"/>
    <w:rsid w:val="00F13687"/>
    <w:rsid w:val="00F1662C"/>
    <w:rsid w:val="00F16945"/>
    <w:rsid w:val="00F1697B"/>
    <w:rsid w:val="00F17073"/>
    <w:rsid w:val="00F1735A"/>
    <w:rsid w:val="00F2053C"/>
    <w:rsid w:val="00F20E0E"/>
    <w:rsid w:val="00F21E74"/>
    <w:rsid w:val="00F2687D"/>
    <w:rsid w:val="00F30C53"/>
    <w:rsid w:val="00F3118F"/>
    <w:rsid w:val="00F32A9D"/>
    <w:rsid w:val="00F344B9"/>
    <w:rsid w:val="00F37BAC"/>
    <w:rsid w:val="00F40CF0"/>
    <w:rsid w:val="00F41F53"/>
    <w:rsid w:val="00F4232E"/>
    <w:rsid w:val="00F44300"/>
    <w:rsid w:val="00F476A8"/>
    <w:rsid w:val="00F47F0E"/>
    <w:rsid w:val="00F52089"/>
    <w:rsid w:val="00F55CF1"/>
    <w:rsid w:val="00F55D68"/>
    <w:rsid w:val="00F60CD2"/>
    <w:rsid w:val="00F6430A"/>
    <w:rsid w:val="00F655CF"/>
    <w:rsid w:val="00F67911"/>
    <w:rsid w:val="00F7161E"/>
    <w:rsid w:val="00F71D5E"/>
    <w:rsid w:val="00F72B66"/>
    <w:rsid w:val="00F75002"/>
    <w:rsid w:val="00F75CB3"/>
    <w:rsid w:val="00F762ED"/>
    <w:rsid w:val="00F8109F"/>
    <w:rsid w:val="00F83213"/>
    <w:rsid w:val="00F85BE4"/>
    <w:rsid w:val="00F91C3E"/>
    <w:rsid w:val="00F929A3"/>
    <w:rsid w:val="00F92AB2"/>
    <w:rsid w:val="00F95A43"/>
    <w:rsid w:val="00F97AE5"/>
    <w:rsid w:val="00FA0ACC"/>
    <w:rsid w:val="00FA63E5"/>
    <w:rsid w:val="00FA7F1A"/>
    <w:rsid w:val="00FB09A3"/>
    <w:rsid w:val="00FB2537"/>
    <w:rsid w:val="00FB3FC2"/>
    <w:rsid w:val="00FB61CD"/>
    <w:rsid w:val="00FB7875"/>
    <w:rsid w:val="00FC097F"/>
    <w:rsid w:val="00FC1CD7"/>
    <w:rsid w:val="00FC31CE"/>
    <w:rsid w:val="00FD14CF"/>
    <w:rsid w:val="00FD3542"/>
    <w:rsid w:val="00FD580E"/>
    <w:rsid w:val="00FD79EE"/>
    <w:rsid w:val="00FE0123"/>
    <w:rsid w:val="00FE191E"/>
    <w:rsid w:val="00FE1A18"/>
    <w:rsid w:val="00FE2726"/>
    <w:rsid w:val="00FF110C"/>
    <w:rsid w:val="00FF6930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6067DA"/>
  <w15:docId w15:val="{B987CEC0-B175-43D0-94CB-D9E72355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345B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rsid w:val="00E96B43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rsid w:val="00E96B43"/>
    <w:pPr>
      <w:keepNext/>
      <w:outlineLvl w:val="1"/>
    </w:pPr>
    <w:rPr>
      <w:b/>
      <w:i/>
      <w:snapToGrid w:val="0"/>
      <w:color w:val="000000"/>
      <w:sz w:val="12"/>
      <w:lang w:val="en-US"/>
    </w:rPr>
  </w:style>
  <w:style w:type="paragraph" w:styleId="Ttulo3">
    <w:name w:val="heading 3"/>
    <w:basedOn w:val="Normal"/>
    <w:next w:val="Normal"/>
    <w:qFormat/>
    <w:rsid w:val="00E96B43"/>
    <w:pPr>
      <w:keepNext/>
      <w:outlineLvl w:val="2"/>
    </w:pPr>
    <w:rPr>
      <w:i/>
      <w:snapToGrid w:val="0"/>
      <w:color w:val="000000"/>
      <w:sz w:val="20"/>
      <w:lang w:val="en-US"/>
    </w:rPr>
  </w:style>
  <w:style w:type="paragraph" w:styleId="Ttulo4">
    <w:name w:val="heading 4"/>
    <w:basedOn w:val="Normal"/>
    <w:next w:val="Normal"/>
    <w:qFormat/>
    <w:rsid w:val="00E96B43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E96B43"/>
    <w:pPr>
      <w:keepNext/>
      <w:outlineLvl w:val="4"/>
    </w:pPr>
    <w:rPr>
      <w:b/>
      <w:i/>
      <w:sz w:val="18"/>
    </w:rPr>
  </w:style>
  <w:style w:type="paragraph" w:styleId="Ttulo6">
    <w:name w:val="heading 6"/>
    <w:basedOn w:val="Normal"/>
    <w:next w:val="Normal"/>
    <w:qFormat/>
    <w:rsid w:val="00E96B43"/>
    <w:pPr>
      <w:keepNext/>
      <w:jc w:val="right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E96B43"/>
    <w:pPr>
      <w:keepNext/>
      <w:jc w:val="center"/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qFormat/>
    <w:rsid w:val="00E96B43"/>
    <w:pPr>
      <w:keepNext/>
      <w:outlineLvl w:val="7"/>
    </w:pPr>
    <w:rPr>
      <w:sz w:val="28"/>
    </w:rPr>
  </w:style>
  <w:style w:type="paragraph" w:styleId="Ttulo9">
    <w:name w:val="heading 9"/>
    <w:basedOn w:val="Normal"/>
    <w:next w:val="Normal"/>
    <w:qFormat/>
    <w:rsid w:val="00E96B43"/>
    <w:pPr>
      <w:keepNext/>
      <w:jc w:val="center"/>
      <w:outlineLvl w:val="8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96B4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96B43"/>
    <w:pPr>
      <w:tabs>
        <w:tab w:val="center" w:pos="4419"/>
        <w:tab w:val="right" w:pos="8838"/>
      </w:tabs>
    </w:pPr>
  </w:style>
  <w:style w:type="paragraph" w:customStyle="1" w:styleId="Autocorreccin">
    <w:name w:val="Autocorrección"/>
    <w:rsid w:val="00E96B43"/>
    <w:rPr>
      <w:lang w:val="es-ES" w:eastAsia="es-ES"/>
    </w:rPr>
  </w:style>
  <w:style w:type="paragraph" w:customStyle="1" w:styleId="1-Conalep">
    <w:name w:val="1.- Conalep"/>
    <w:rsid w:val="00E96B43"/>
    <w:pPr>
      <w:tabs>
        <w:tab w:val="center" w:pos="4419"/>
        <w:tab w:val="right" w:pos="8838"/>
      </w:tabs>
    </w:pPr>
    <w:rPr>
      <w:sz w:val="24"/>
      <w:lang w:val="es-ES" w:eastAsia="es-ES"/>
    </w:rPr>
  </w:style>
  <w:style w:type="paragraph" w:customStyle="1" w:styleId="-PGINA-">
    <w:name w:val="- PÁGINA -"/>
    <w:rsid w:val="00E96B43"/>
    <w:rPr>
      <w:lang w:val="es-ES" w:eastAsia="es-ES"/>
    </w:rPr>
  </w:style>
  <w:style w:type="paragraph" w:styleId="Sangradetextonormal">
    <w:name w:val="Body Text Indent"/>
    <w:basedOn w:val="Normal"/>
    <w:rsid w:val="00E96B43"/>
    <w:pPr>
      <w:ind w:firstLine="708"/>
      <w:jc w:val="both"/>
    </w:pPr>
  </w:style>
  <w:style w:type="paragraph" w:styleId="Textoindependiente">
    <w:name w:val="Body Text"/>
    <w:basedOn w:val="Normal"/>
    <w:rsid w:val="00E96B43"/>
    <w:pPr>
      <w:jc w:val="both"/>
    </w:pPr>
  </w:style>
  <w:style w:type="paragraph" w:styleId="Textoindependiente2">
    <w:name w:val="Body Text 2"/>
    <w:basedOn w:val="Normal"/>
    <w:rsid w:val="00E96B43"/>
    <w:pPr>
      <w:jc w:val="both"/>
    </w:pPr>
    <w:rPr>
      <w:sz w:val="18"/>
    </w:rPr>
  </w:style>
  <w:style w:type="paragraph" w:styleId="Textoindependiente3">
    <w:name w:val="Body Text 3"/>
    <w:basedOn w:val="Normal"/>
    <w:rsid w:val="00E96B43"/>
    <w:pPr>
      <w:jc w:val="both"/>
    </w:pPr>
    <w:rPr>
      <w:rFonts w:cs="Arial"/>
      <w:sz w:val="20"/>
      <w:szCs w:val="18"/>
    </w:rPr>
  </w:style>
  <w:style w:type="table" w:styleId="Tablaconcuadrcula">
    <w:name w:val="Table Grid"/>
    <w:basedOn w:val="Tablanormal"/>
    <w:rsid w:val="00A43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665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665FF"/>
    <w:rPr>
      <w:rFonts w:ascii="Tahoma" w:hAnsi="Tahoma" w:cs="Tahoma"/>
      <w:sz w:val="16"/>
      <w:szCs w:val="16"/>
      <w:lang w:eastAsia="es-ES"/>
    </w:rPr>
  </w:style>
  <w:style w:type="character" w:customStyle="1" w:styleId="ltnoticiastexto1">
    <w:name w:val="lt_noticias_texto1"/>
    <w:rsid w:val="00E65417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character" w:styleId="Nmerodepgina">
    <w:name w:val="page number"/>
    <w:basedOn w:val="Fuentedeprrafopredeter"/>
    <w:rsid w:val="00B4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Plantillas\conale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839B4-489F-4B92-ACCB-2D7DC169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conalep.dot</Template>
  <TotalTime>0</TotalTime>
  <Pages>10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Conalep Coatza</vt:lpstr>
    </vt:vector>
  </TitlesOfParts>
  <Company>CONALEP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Conalep Coatza</dc:title>
  <dc:creator>Astudillo Fernando</dc:creator>
  <cp:lastModifiedBy>Enrique Toto</cp:lastModifiedBy>
  <cp:revision>2</cp:revision>
  <cp:lastPrinted>2016-08-28T21:32:00Z</cp:lastPrinted>
  <dcterms:created xsi:type="dcterms:W3CDTF">2019-06-04T00:57:00Z</dcterms:created>
  <dcterms:modified xsi:type="dcterms:W3CDTF">2019-06-04T00:57:00Z</dcterms:modified>
</cp:coreProperties>
</file>